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26096B1" w:rsidR="00811C48" w:rsidRPr="001E7ABE" w:rsidRDefault="00811C48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Practicum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7B2657F2" w:rsidR="00321362" w:rsidRPr="00B67595" w:rsidRDefault="00D91703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D91703">
              <w:rPr>
                <w:rFonts w:ascii="Arial Narrow" w:hAnsi="Arial Narrow" w:cs="Tahoma"/>
                <w:sz w:val="36"/>
              </w:rPr>
              <w:t>COMP6548</w:t>
            </w:r>
          </w:p>
          <w:p w14:paraId="36656A16" w14:textId="57104A25" w:rsidR="00235C36" w:rsidRPr="00876A58" w:rsidRDefault="009848CF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9848CF">
              <w:rPr>
                <w:rFonts w:ascii="Arial Narrow" w:hAnsi="Arial Narrow" w:cs="Tahoma"/>
                <w:sz w:val="36"/>
              </w:rPr>
              <w:t>Programming for Penetration Testing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5AD8DB2D" w:rsidR="00F80742" w:rsidRPr="00DF718C" w:rsidRDefault="006E5435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Cyber Security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77777777" w:rsidR="000732DF" w:rsidRPr="0036420F" w:rsidRDefault="000732DF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36420F">
              <w:rPr>
                <w:rFonts w:ascii="Arial" w:hAnsi="Arial" w:cs="Arial"/>
                <w:b/>
                <w:sz w:val="20"/>
              </w:rPr>
              <w:t>&lt;</w:t>
            </w:r>
            <w:r>
              <w:rPr>
                <w:rFonts w:ascii="Arial" w:hAnsi="Arial" w:cs="Arial"/>
                <w:b/>
                <w:sz w:val="20"/>
              </w:rPr>
              <w:t>Case Code</w:t>
            </w:r>
            <w:r w:rsidRPr="0036420F">
              <w:rPr>
                <w:rFonts w:ascii="Arial" w:hAnsi="Arial" w:cs="Arial"/>
                <w:b/>
                <w:sz w:val="20"/>
              </w:rPr>
              <w:t>&gt;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77777777" w:rsidR="00535DA7" w:rsidRPr="00876A58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  <w:lang w:val="id-ID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[Odd/Even/Compact]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9999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9999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0B3AD498" w14:textId="77777777" w:rsidR="002C1B92" w:rsidRDefault="002C1B92" w:rsidP="0028253A">
      <w:pPr>
        <w:pStyle w:val="Heading2"/>
        <w:spacing w:before="0"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Learning Outcomes</w:t>
      </w:r>
    </w:p>
    <w:p w14:paraId="3F4C80F9" w14:textId="29673E8E" w:rsidR="00402495" w:rsidRPr="00402495" w:rsidRDefault="00402495" w:rsidP="00402495">
      <w:pPr>
        <w:numPr>
          <w:ilvl w:val="0"/>
          <w:numId w:val="6"/>
        </w:numPr>
        <w:tabs>
          <w:tab w:val="clear" w:pos="720"/>
        </w:tabs>
        <w:spacing w:line="360" w:lineRule="auto"/>
        <w:ind w:left="360"/>
        <w:jc w:val="both"/>
        <w:rPr>
          <w:bCs/>
        </w:rPr>
      </w:pPr>
      <w:r w:rsidRPr="00402495">
        <w:rPr>
          <w:bCs/>
        </w:rPr>
        <w:t>Socket Network Program for Penetration Testing</w:t>
      </w:r>
    </w:p>
    <w:p w14:paraId="74FCB6BB" w14:textId="77777777" w:rsidR="00402495" w:rsidRPr="00402495" w:rsidRDefault="00402495" w:rsidP="00402495">
      <w:pPr>
        <w:numPr>
          <w:ilvl w:val="0"/>
          <w:numId w:val="6"/>
        </w:numPr>
        <w:tabs>
          <w:tab w:val="clear" w:pos="720"/>
        </w:tabs>
        <w:spacing w:line="360" w:lineRule="auto"/>
        <w:ind w:left="360"/>
        <w:jc w:val="both"/>
        <w:rPr>
          <w:bCs/>
        </w:rPr>
      </w:pPr>
      <w:r w:rsidRPr="00402495">
        <w:rPr>
          <w:bCs/>
        </w:rPr>
        <w:t>Web Vulnerability with Programming</w:t>
      </w:r>
    </w:p>
    <w:p w14:paraId="7C69654F" w14:textId="4BF7F578" w:rsidR="00955016" w:rsidRPr="00443A6D" w:rsidRDefault="00402495" w:rsidP="00443A6D">
      <w:pPr>
        <w:numPr>
          <w:ilvl w:val="0"/>
          <w:numId w:val="6"/>
        </w:numPr>
        <w:tabs>
          <w:tab w:val="clear" w:pos="720"/>
        </w:tabs>
        <w:spacing w:line="360" w:lineRule="auto"/>
        <w:ind w:left="360"/>
        <w:jc w:val="both"/>
        <w:rPr>
          <w:bCs/>
        </w:rPr>
      </w:pPr>
      <w:r w:rsidRPr="00402495">
        <w:rPr>
          <w:bCs/>
        </w:rPr>
        <w:t>Additional tools for Penetration Testing</w:t>
      </w:r>
    </w:p>
    <w:p w14:paraId="5B0BED00" w14:textId="46FE3B31" w:rsidR="002C1B92" w:rsidRDefault="002C1B92" w:rsidP="0028253A">
      <w:pPr>
        <w:pStyle w:val="Heading2"/>
        <w:spacing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Topic</w:t>
      </w:r>
    </w:p>
    <w:p w14:paraId="73900A37" w14:textId="33CFCE09" w:rsidR="002C1B92" w:rsidRPr="00FF60A6" w:rsidRDefault="00A0688F" w:rsidP="0028253A">
      <w:pPr>
        <w:pStyle w:val="ListParagraph"/>
        <w:numPr>
          <w:ilvl w:val="0"/>
          <w:numId w:val="13"/>
        </w:numPr>
        <w:spacing w:line="360" w:lineRule="auto"/>
      </w:pPr>
      <w:r w:rsidRPr="00A0688F">
        <w:t>Server Enumeration Utility</w:t>
      </w:r>
    </w:p>
    <w:p w14:paraId="77E4CB6D" w14:textId="77777777" w:rsidR="002C1B92" w:rsidRDefault="002C1B92" w:rsidP="0028253A">
      <w:pPr>
        <w:pStyle w:val="Heading2"/>
        <w:spacing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Subtopics</w:t>
      </w:r>
    </w:p>
    <w:p w14:paraId="75C6F15E" w14:textId="7586B045" w:rsidR="00177EFF" w:rsidRDefault="00177EFF" w:rsidP="00177EFF">
      <w:pPr>
        <w:numPr>
          <w:ilvl w:val="0"/>
          <w:numId w:val="14"/>
        </w:numPr>
        <w:suppressAutoHyphens/>
        <w:spacing w:line="360" w:lineRule="auto"/>
        <w:jc w:val="both"/>
      </w:pPr>
      <w:r>
        <w:t xml:space="preserve">Port Scanning using Python </w:t>
      </w:r>
      <w:r w:rsidR="00A46CDA">
        <w:t>with Various Methods</w:t>
      </w:r>
      <w:r w:rsidR="005B7060">
        <w:t xml:space="preserve"> </w:t>
      </w:r>
      <w:r w:rsidR="005B7060">
        <w:t>(NMAP equivalent)</w:t>
      </w:r>
    </w:p>
    <w:p w14:paraId="5175C43E" w14:textId="235AF51E" w:rsidR="0015105A" w:rsidRDefault="00177EFF" w:rsidP="009C58AB">
      <w:pPr>
        <w:numPr>
          <w:ilvl w:val="0"/>
          <w:numId w:val="14"/>
        </w:numPr>
        <w:suppressAutoHyphens/>
        <w:spacing w:line="360" w:lineRule="auto"/>
        <w:jc w:val="both"/>
      </w:pPr>
      <w:r>
        <w:t>Reverse TCP using Python (Netcat equivalent)</w:t>
      </w:r>
    </w:p>
    <w:p w14:paraId="737A4D26" w14:textId="0181FAFB" w:rsidR="00167DB4" w:rsidRDefault="00167DB4" w:rsidP="009C58AB">
      <w:pPr>
        <w:numPr>
          <w:ilvl w:val="0"/>
          <w:numId w:val="14"/>
        </w:numPr>
        <w:suppressAutoHyphens/>
        <w:spacing w:line="360" w:lineRule="auto"/>
        <w:jc w:val="both"/>
      </w:pPr>
      <w:r>
        <w:t>File Exfiltration via TCP</w:t>
      </w:r>
    </w:p>
    <w:p w14:paraId="40E8EC3E" w14:textId="0DA61E05" w:rsidR="002C1B92" w:rsidRDefault="002C1B92" w:rsidP="0015105A">
      <w:pPr>
        <w:numPr>
          <w:ilvl w:val="0"/>
          <w:numId w:val="14"/>
        </w:numPr>
        <w:suppressAutoHyphens/>
        <w:spacing w:line="360" w:lineRule="auto"/>
        <w:jc w:val="both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35780AD8" w14:textId="0C8E0F2D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16D13FD1" w14:textId="49C4F274" w:rsidR="00BC6DE8" w:rsidRDefault="00890F1A" w:rsidP="00F01BD8">
      <w:pPr>
        <w:jc w:val="center"/>
        <w:rPr>
          <w:b/>
          <w:bCs/>
        </w:rPr>
      </w:pPr>
      <w:r w:rsidRPr="00890F1A">
        <w:rPr>
          <w:b/>
          <w:bCs/>
        </w:rPr>
        <w:t>The Hammer</w:t>
      </w:r>
    </w:p>
    <w:p w14:paraId="5B8C52D8" w14:textId="4541FA94" w:rsidR="002E030C" w:rsidRDefault="002E030C" w:rsidP="002E030C">
      <w:pPr>
        <w:rPr>
          <w:b/>
          <w:bCs/>
        </w:rPr>
      </w:pPr>
    </w:p>
    <w:p w14:paraId="618E0011" w14:textId="35CCDD93" w:rsidR="00E317D0" w:rsidRDefault="003E2509" w:rsidP="002E030C">
      <w:r>
        <w:tab/>
      </w:r>
      <w:r w:rsidR="00FC4FFC" w:rsidRPr="00F93335">
        <w:rPr>
          <w:b/>
          <w:bCs/>
        </w:rPr>
        <w:t xml:space="preserve">The </w:t>
      </w:r>
      <w:r w:rsidR="00F93335" w:rsidRPr="00F93335">
        <w:rPr>
          <w:b/>
          <w:bCs/>
        </w:rPr>
        <w:t>H</w:t>
      </w:r>
      <w:r w:rsidR="00FC4FFC" w:rsidRPr="00F93335">
        <w:rPr>
          <w:b/>
          <w:bCs/>
        </w:rPr>
        <w:t>ammer</w:t>
      </w:r>
      <w:r w:rsidR="00FC4FFC">
        <w:t xml:space="preserve"> refers to a tool equivalent of </w:t>
      </w:r>
      <w:r w:rsidR="00FC4FFC" w:rsidRPr="00F93335">
        <w:rPr>
          <w:b/>
          <w:bCs/>
        </w:rPr>
        <w:t>Network Mapper</w:t>
      </w:r>
      <w:r w:rsidR="00FC4FFC">
        <w:t xml:space="preserve"> (</w:t>
      </w:r>
      <w:r w:rsidR="00FC4FFC" w:rsidRPr="00F93335">
        <w:rPr>
          <w:b/>
          <w:bCs/>
        </w:rPr>
        <w:t>nmap</w:t>
      </w:r>
      <w:r w:rsidR="00FC4FFC">
        <w:t xml:space="preserve">) </w:t>
      </w:r>
      <w:r w:rsidR="00692C70">
        <w:t xml:space="preserve">that can </w:t>
      </w:r>
      <w:r w:rsidR="00692C70" w:rsidRPr="00B857C0">
        <w:rPr>
          <w:b/>
          <w:bCs/>
        </w:rPr>
        <w:t>check</w:t>
      </w:r>
      <w:r w:rsidR="00692C70">
        <w:t xml:space="preserve"> </w:t>
      </w:r>
      <w:r w:rsidR="0063751F">
        <w:t xml:space="preserve">if a </w:t>
      </w:r>
      <w:r w:rsidR="0063751F" w:rsidRPr="00B857C0">
        <w:rPr>
          <w:b/>
          <w:bCs/>
        </w:rPr>
        <w:t>port</w:t>
      </w:r>
      <w:r w:rsidR="0063751F">
        <w:t xml:space="preserve"> is </w:t>
      </w:r>
      <w:r w:rsidR="000C636D" w:rsidRPr="00B857C0">
        <w:rPr>
          <w:b/>
          <w:bCs/>
        </w:rPr>
        <w:t>opened or not</w:t>
      </w:r>
      <w:r w:rsidR="000C636D">
        <w:t xml:space="preserve"> with some various methods</w:t>
      </w:r>
      <w:r w:rsidR="002440B3">
        <w:t xml:space="preserve">. </w:t>
      </w:r>
      <w:r w:rsidR="0074111C">
        <w:t xml:space="preserve">In this practicum case, you need to make </w:t>
      </w:r>
      <w:r w:rsidR="002440B3">
        <w:t xml:space="preserve">the </w:t>
      </w:r>
      <w:r w:rsidR="0074111C">
        <w:t xml:space="preserve">tool </w:t>
      </w:r>
      <w:r w:rsidR="00557048">
        <w:t>with specific requirements</w:t>
      </w:r>
      <w:r w:rsidR="00976503">
        <w:t xml:space="preserve"> with </w:t>
      </w:r>
      <w:r w:rsidR="00976503" w:rsidRPr="00976503">
        <w:rPr>
          <w:b/>
          <w:bCs/>
        </w:rPr>
        <w:t>Python Programming Language</w:t>
      </w:r>
      <w:r w:rsidR="00557048">
        <w:t>, they are:</w:t>
      </w:r>
    </w:p>
    <w:p w14:paraId="70DBC79C" w14:textId="3A85AAAD" w:rsidR="003A5CB4" w:rsidRDefault="003A5CB4" w:rsidP="002E030C"/>
    <w:p w14:paraId="34F18431" w14:textId="3DD1C1C2" w:rsidR="003A5CB4" w:rsidRDefault="00B560EA" w:rsidP="002E030C">
      <w:r>
        <w:t>Port Scanner:</w:t>
      </w:r>
    </w:p>
    <w:p w14:paraId="33030160" w14:textId="77777777" w:rsidR="00B560EA" w:rsidRDefault="00B560EA" w:rsidP="002E030C"/>
    <w:p w14:paraId="1AC04528" w14:textId="77777777" w:rsidR="00EC079D" w:rsidRDefault="00EC079D" w:rsidP="00EC079D">
      <w:pPr>
        <w:pStyle w:val="ListParagraph"/>
        <w:numPr>
          <w:ilvl w:val="0"/>
          <w:numId w:val="16"/>
        </w:numPr>
        <w:spacing w:after="240"/>
      </w:pPr>
      <w:r>
        <w:t xml:space="preserve">The program contains argument parser with </w:t>
      </w:r>
      <w:r w:rsidRPr="00AA4AA2">
        <w:rPr>
          <w:b/>
          <w:bCs/>
        </w:rPr>
        <w:t>getopt</w:t>
      </w:r>
      <w:r>
        <w:t xml:space="preserve"> </w:t>
      </w:r>
      <w:r w:rsidRPr="00AA4AA2">
        <w:rPr>
          <w:b/>
          <w:bCs/>
        </w:rPr>
        <w:t>library</w:t>
      </w:r>
      <w:r>
        <w:t xml:space="preserve"> with the following specification: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805"/>
        <w:gridCol w:w="1440"/>
        <w:gridCol w:w="1800"/>
        <w:gridCol w:w="5836"/>
      </w:tblGrid>
      <w:tr w:rsidR="00EC079D" w14:paraId="761FC351" w14:textId="77777777" w:rsidTr="009579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D29C5A1" w14:textId="77777777" w:rsidR="00EC079D" w:rsidRDefault="00EC079D" w:rsidP="009579D9">
            <w:pPr>
              <w:jc w:val="center"/>
            </w:pPr>
            <w:r>
              <w:t>No.</w:t>
            </w:r>
          </w:p>
        </w:tc>
        <w:tc>
          <w:tcPr>
            <w:tcW w:w="1440" w:type="dxa"/>
          </w:tcPr>
          <w:p w14:paraId="268F90E0" w14:textId="77777777" w:rsidR="00EC079D" w:rsidRDefault="00EC079D" w:rsidP="00957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Short Args</w:t>
            </w:r>
          </w:p>
        </w:tc>
        <w:tc>
          <w:tcPr>
            <w:tcW w:w="1800" w:type="dxa"/>
          </w:tcPr>
          <w:p w14:paraId="6CB59D9D" w14:textId="77777777" w:rsidR="00EC079D" w:rsidRDefault="00EC079D" w:rsidP="00957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 Args</w:t>
            </w:r>
          </w:p>
        </w:tc>
        <w:tc>
          <w:tcPr>
            <w:tcW w:w="5836" w:type="dxa"/>
          </w:tcPr>
          <w:p w14:paraId="0E6C91BD" w14:textId="77777777" w:rsidR="00EC079D" w:rsidRDefault="00EC079D" w:rsidP="00957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C079D" w14:paraId="41ED94AE" w14:textId="77777777" w:rsidTr="00957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3B94FB74" w14:textId="77777777" w:rsidR="00EC079D" w:rsidRDefault="00EC079D" w:rsidP="009579D9">
            <w:pPr>
              <w:jc w:val="center"/>
            </w:pPr>
            <w:r>
              <w:t>1.</w:t>
            </w:r>
          </w:p>
        </w:tc>
        <w:tc>
          <w:tcPr>
            <w:tcW w:w="1440" w:type="dxa"/>
            <w:vAlign w:val="center"/>
          </w:tcPr>
          <w:p w14:paraId="5D7F62E3" w14:textId="77777777" w:rsidR="00EC079D" w:rsidRDefault="00EC079D" w:rsidP="00957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-i</w:t>
            </w:r>
          </w:p>
        </w:tc>
        <w:tc>
          <w:tcPr>
            <w:tcW w:w="1800" w:type="dxa"/>
            <w:vAlign w:val="center"/>
          </w:tcPr>
          <w:p w14:paraId="7B017ED2" w14:textId="77777777" w:rsidR="00EC079D" w:rsidRDefault="00EC079D" w:rsidP="00957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--ip</w:t>
            </w:r>
          </w:p>
        </w:tc>
        <w:tc>
          <w:tcPr>
            <w:tcW w:w="5836" w:type="dxa"/>
            <w:vAlign w:val="center"/>
          </w:tcPr>
          <w:p w14:paraId="036B2EC3" w14:textId="77777777" w:rsidR="00EC079D" w:rsidRDefault="00EC079D" w:rsidP="0095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BF55E2">
              <w:t>he ip address of the target</w:t>
            </w:r>
            <w:r>
              <w:t xml:space="preserve"> (default ip 127.0.0.1)</w:t>
            </w:r>
          </w:p>
        </w:tc>
      </w:tr>
      <w:tr w:rsidR="00EC079D" w14:paraId="54E92506" w14:textId="77777777" w:rsidTr="009579D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526DA6A2" w14:textId="77777777" w:rsidR="00EC079D" w:rsidRDefault="00EC079D" w:rsidP="009579D9">
            <w:pPr>
              <w:jc w:val="center"/>
            </w:pPr>
            <w:r>
              <w:t>2.</w:t>
            </w:r>
          </w:p>
        </w:tc>
        <w:tc>
          <w:tcPr>
            <w:tcW w:w="1440" w:type="dxa"/>
            <w:vAlign w:val="center"/>
          </w:tcPr>
          <w:p w14:paraId="539E835F" w14:textId="6824A565" w:rsidR="00EC079D" w:rsidRDefault="00EC079D" w:rsidP="00957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1B0375">
              <w:t>s</w:t>
            </w:r>
          </w:p>
        </w:tc>
        <w:tc>
          <w:tcPr>
            <w:tcW w:w="1800" w:type="dxa"/>
            <w:vAlign w:val="center"/>
          </w:tcPr>
          <w:p w14:paraId="0322AA48" w14:textId="5CD9A96A" w:rsidR="00EC079D" w:rsidRDefault="00EC079D" w:rsidP="00957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  <w:r w:rsidR="001B0375">
              <w:t>startPort</w:t>
            </w:r>
          </w:p>
        </w:tc>
        <w:tc>
          <w:tcPr>
            <w:tcW w:w="5836" w:type="dxa"/>
            <w:vAlign w:val="center"/>
          </w:tcPr>
          <w:p w14:paraId="63EB4CAB" w14:textId="63D0376F" w:rsidR="00EC079D" w:rsidRDefault="00EA6239" w:rsidP="00957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starting port</w:t>
            </w:r>
          </w:p>
        </w:tc>
      </w:tr>
      <w:tr w:rsidR="00EC079D" w14:paraId="53A6C039" w14:textId="77777777" w:rsidTr="00957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0F3E2D0D" w14:textId="77777777" w:rsidR="00EC079D" w:rsidRDefault="00EC079D" w:rsidP="009579D9">
            <w:pPr>
              <w:jc w:val="center"/>
            </w:pPr>
            <w:r>
              <w:t>3.</w:t>
            </w:r>
          </w:p>
        </w:tc>
        <w:tc>
          <w:tcPr>
            <w:tcW w:w="1440" w:type="dxa"/>
            <w:vAlign w:val="center"/>
          </w:tcPr>
          <w:p w14:paraId="5F530557" w14:textId="77777777" w:rsidR="00EC079D" w:rsidRDefault="00EC079D" w:rsidP="00957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-e</w:t>
            </w:r>
          </w:p>
        </w:tc>
        <w:tc>
          <w:tcPr>
            <w:tcW w:w="1800" w:type="dxa"/>
            <w:vAlign w:val="center"/>
          </w:tcPr>
          <w:p w14:paraId="0F00CE99" w14:textId="0835105E" w:rsidR="00EC079D" w:rsidRDefault="00EC079D" w:rsidP="00957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  <w:r w:rsidR="001B0375">
              <w:t>endPort</w:t>
            </w:r>
          </w:p>
        </w:tc>
        <w:tc>
          <w:tcPr>
            <w:tcW w:w="5836" w:type="dxa"/>
            <w:vAlign w:val="center"/>
          </w:tcPr>
          <w:p w14:paraId="2D027DF4" w14:textId="62A87E0F" w:rsidR="00EC079D" w:rsidRDefault="00E17DAB" w:rsidP="0095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end port</w:t>
            </w:r>
          </w:p>
        </w:tc>
      </w:tr>
      <w:tr w:rsidR="00EC079D" w14:paraId="1C0CE6EC" w14:textId="77777777" w:rsidTr="009579D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3F292898" w14:textId="77777777" w:rsidR="00EC079D" w:rsidRDefault="00EC079D" w:rsidP="009579D9">
            <w:pPr>
              <w:jc w:val="center"/>
            </w:pPr>
            <w:r>
              <w:t>4.</w:t>
            </w:r>
          </w:p>
        </w:tc>
        <w:tc>
          <w:tcPr>
            <w:tcW w:w="1440" w:type="dxa"/>
            <w:vAlign w:val="center"/>
          </w:tcPr>
          <w:p w14:paraId="2907198D" w14:textId="53D488F9" w:rsidR="00EC079D" w:rsidRDefault="00EC079D" w:rsidP="00957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A3657B">
              <w:t>t</w:t>
            </w:r>
          </w:p>
        </w:tc>
        <w:tc>
          <w:tcPr>
            <w:tcW w:w="1800" w:type="dxa"/>
            <w:vAlign w:val="center"/>
          </w:tcPr>
          <w:p w14:paraId="106BF0E5" w14:textId="4BB67AC3" w:rsidR="00EC079D" w:rsidRDefault="00EC079D" w:rsidP="00957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  <w:r w:rsidR="00A3657B">
              <w:t>thread</w:t>
            </w:r>
          </w:p>
        </w:tc>
        <w:tc>
          <w:tcPr>
            <w:tcW w:w="5836" w:type="dxa"/>
            <w:vAlign w:val="center"/>
          </w:tcPr>
          <w:p w14:paraId="18053D49" w14:textId="4FCEE6FB" w:rsidR="00EC079D" w:rsidRPr="00455740" w:rsidRDefault="00A3657B" w:rsidP="00957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the thread value</w:t>
            </w:r>
            <w:r w:rsidR="00455740">
              <w:t xml:space="preserve"> (</w:t>
            </w:r>
            <w:r w:rsidR="00550585">
              <w:t>thread has 3 threads by default)</w:t>
            </w:r>
            <w:r w:rsidR="00455740">
              <w:t xml:space="preserve"> </w:t>
            </w:r>
          </w:p>
        </w:tc>
      </w:tr>
      <w:tr w:rsidR="00EC079D" w14:paraId="2A496EB6" w14:textId="77777777" w:rsidTr="00957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3603B790" w14:textId="77777777" w:rsidR="00EC079D" w:rsidRDefault="00EC079D" w:rsidP="009579D9">
            <w:pPr>
              <w:jc w:val="center"/>
            </w:pPr>
            <w:r>
              <w:t>5.</w:t>
            </w:r>
          </w:p>
        </w:tc>
        <w:tc>
          <w:tcPr>
            <w:tcW w:w="1440" w:type="dxa"/>
            <w:vAlign w:val="center"/>
          </w:tcPr>
          <w:p w14:paraId="47A5E242" w14:textId="116562EF" w:rsidR="00EC079D" w:rsidRDefault="008A0889" w:rsidP="00957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00" w:type="dxa"/>
            <w:vAlign w:val="center"/>
          </w:tcPr>
          <w:p w14:paraId="41E5DABD" w14:textId="2704FC36" w:rsidR="00EC079D" w:rsidRDefault="00EC079D" w:rsidP="00957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  <w:r w:rsidR="009D417D">
              <w:t>xmas</w:t>
            </w:r>
          </w:p>
        </w:tc>
        <w:tc>
          <w:tcPr>
            <w:tcW w:w="5836" w:type="dxa"/>
            <w:vAlign w:val="center"/>
          </w:tcPr>
          <w:p w14:paraId="2A05598E" w14:textId="235229C5" w:rsidR="00EC079D" w:rsidRDefault="00BF4332" w:rsidP="0095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XMAS Scan Method</w:t>
            </w:r>
          </w:p>
        </w:tc>
      </w:tr>
      <w:tr w:rsidR="002C0A5D" w14:paraId="70404DAF" w14:textId="77777777" w:rsidTr="009579D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13F6328B" w14:textId="67D41F46" w:rsidR="002C0A5D" w:rsidRDefault="00794CAB" w:rsidP="009579D9">
            <w:pPr>
              <w:jc w:val="center"/>
            </w:pPr>
            <w:r>
              <w:t>6.</w:t>
            </w:r>
          </w:p>
        </w:tc>
        <w:tc>
          <w:tcPr>
            <w:tcW w:w="1440" w:type="dxa"/>
            <w:vAlign w:val="center"/>
          </w:tcPr>
          <w:p w14:paraId="66FDB7F7" w14:textId="4FC09C84" w:rsidR="002C0A5D" w:rsidRDefault="00794CAB" w:rsidP="00957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00" w:type="dxa"/>
            <w:vAlign w:val="center"/>
          </w:tcPr>
          <w:p w14:paraId="2E8764C9" w14:textId="7FD74A13" w:rsidR="002C0A5D" w:rsidRDefault="00794CAB" w:rsidP="00957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--fin</w:t>
            </w:r>
          </w:p>
        </w:tc>
        <w:tc>
          <w:tcPr>
            <w:tcW w:w="5836" w:type="dxa"/>
            <w:vAlign w:val="center"/>
          </w:tcPr>
          <w:p w14:paraId="1B3235A2" w14:textId="06C40E2C" w:rsidR="002C0A5D" w:rsidRDefault="004F635E" w:rsidP="00957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FIN Scan Method</w:t>
            </w:r>
          </w:p>
        </w:tc>
      </w:tr>
      <w:tr w:rsidR="00641987" w14:paraId="1DCD441D" w14:textId="77777777" w:rsidTr="00957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4E508BC8" w14:textId="28254514" w:rsidR="00641987" w:rsidRDefault="00641987" w:rsidP="009579D9">
            <w:pPr>
              <w:jc w:val="center"/>
            </w:pPr>
            <w:r>
              <w:t>7.</w:t>
            </w:r>
          </w:p>
        </w:tc>
        <w:tc>
          <w:tcPr>
            <w:tcW w:w="1440" w:type="dxa"/>
            <w:vAlign w:val="center"/>
          </w:tcPr>
          <w:p w14:paraId="030F5240" w14:textId="38D7DD71" w:rsidR="00641987" w:rsidRDefault="00641987" w:rsidP="00957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00" w:type="dxa"/>
            <w:vAlign w:val="center"/>
          </w:tcPr>
          <w:p w14:paraId="7DD30583" w14:textId="0C91EEB1" w:rsidR="00641987" w:rsidRDefault="00641987" w:rsidP="00957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--null</w:t>
            </w:r>
          </w:p>
        </w:tc>
        <w:tc>
          <w:tcPr>
            <w:tcW w:w="5836" w:type="dxa"/>
            <w:vAlign w:val="center"/>
          </w:tcPr>
          <w:p w14:paraId="23876F80" w14:textId="2E52A168" w:rsidR="00641987" w:rsidRDefault="00641987" w:rsidP="0095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NULL Scan Method</w:t>
            </w:r>
          </w:p>
        </w:tc>
      </w:tr>
      <w:tr w:rsidR="0085754A" w14:paraId="6707B0E6" w14:textId="77777777" w:rsidTr="009579D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522CA105" w14:textId="58EEA9CC" w:rsidR="0085754A" w:rsidRDefault="0085754A" w:rsidP="009579D9">
            <w:pPr>
              <w:jc w:val="center"/>
            </w:pPr>
            <w:r>
              <w:t>8.</w:t>
            </w:r>
          </w:p>
        </w:tc>
        <w:tc>
          <w:tcPr>
            <w:tcW w:w="1440" w:type="dxa"/>
            <w:vAlign w:val="center"/>
          </w:tcPr>
          <w:p w14:paraId="152A0C51" w14:textId="0C1F069C" w:rsidR="0085754A" w:rsidRDefault="00AF5A65" w:rsidP="00957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00" w:type="dxa"/>
            <w:vAlign w:val="center"/>
          </w:tcPr>
          <w:p w14:paraId="09274E8E" w14:textId="08469DC0" w:rsidR="0085754A" w:rsidRDefault="00307F18" w:rsidP="00957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--syn</w:t>
            </w:r>
          </w:p>
        </w:tc>
        <w:tc>
          <w:tcPr>
            <w:tcW w:w="5836" w:type="dxa"/>
            <w:vAlign w:val="center"/>
          </w:tcPr>
          <w:p w14:paraId="43FD49DE" w14:textId="0AF8ECC0" w:rsidR="0085754A" w:rsidRDefault="00AB350C" w:rsidP="00957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SYN Scan Method</w:t>
            </w:r>
            <w:r w:rsidR="00BC62A4">
              <w:t xml:space="preserve"> (Full SYN)</w:t>
            </w:r>
          </w:p>
        </w:tc>
      </w:tr>
      <w:tr w:rsidR="00E000BE" w14:paraId="00C1CD3C" w14:textId="77777777" w:rsidTr="00957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216C9469" w14:textId="47602C85" w:rsidR="00E000BE" w:rsidRDefault="00E000BE" w:rsidP="009579D9">
            <w:pPr>
              <w:jc w:val="center"/>
            </w:pPr>
            <w:r>
              <w:t>9.</w:t>
            </w:r>
          </w:p>
        </w:tc>
        <w:tc>
          <w:tcPr>
            <w:tcW w:w="1440" w:type="dxa"/>
            <w:vAlign w:val="center"/>
          </w:tcPr>
          <w:p w14:paraId="5D863C4F" w14:textId="4F98C684" w:rsidR="00E000BE" w:rsidRDefault="00E000BE" w:rsidP="00957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00" w:type="dxa"/>
            <w:vAlign w:val="center"/>
          </w:tcPr>
          <w:p w14:paraId="01C49D70" w14:textId="4E24C5FD" w:rsidR="00E000BE" w:rsidRDefault="00E000BE" w:rsidP="00957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--stealthsyn</w:t>
            </w:r>
          </w:p>
        </w:tc>
        <w:tc>
          <w:tcPr>
            <w:tcW w:w="5836" w:type="dxa"/>
            <w:vAlign w:val="center"/>
          </w:tcPr>
          <w:p w14:paraId="6ED87307" w14:textId="05A5C097" w:rsidR="00E000BE" w:rsidRDefault="0021491C" w:rsidP="0095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Stealth SYN Scan Method (</w:t>
            </w:r>
            <w:r w:rsidR="009575EF">
              <w:t>Half SYN)</w:t>
            </w:r>
            <w:r w:rsidR="00721AEF">
              <w:t xml:space="preserve"> </w:t>
            </w:r>
          </w:p>
        </w:tc>
      </w:tr>
    </w:tbl>
    <w:p w14:paraId="5E28F297" w14:textId="77777777" w:rsidR="00EC079D" w:rsidRDefault="00EC079D" w:rsidP="00EC079D">
      <w:pPr>
        <w:pStyle w:val="ListParagraph"/>
        <w:spacing w:after="240"/>
      </w:pPr>
    </w:p>
    <w:p w14:paraId="3CBAF19B" w14:textId="135E8D4C" w:rsidR="008D2CD3" w:rsidRDefault="001E07DF" w:rsidP="0032530E">
      <w:pPr>
        <w:pStyle w:val="ListParagraph"/>
        <w:numPr>
          <w:ilvl w:val="0"/>
          <w:numId w:val="16"/>
        </w:numPr>
        <w:spacing w:after="240"/>
      </w:pPr>
      <w:r>
        <w:t xml:space="preserve">Print out the ports </w:t>
      </w:r>
      <w:r w:rsidR="00961DB5">
        <w:t>that are filtered</w:t>
      </w:r>
      <w:r w:rsidR="008D10F0">
        <w:t xml:space="preserve"> (received ICMP Error type 3 with code 0, 1, 2, 3, 9, 10, 13)</w:t>
      </w:r>
      <w:r w:rsidR="00961DB5">
        <w:t xml:space="preserve"> </w:t>
      </w:r>
      <w:r w:rsidR="00D32DF2">
        <w:t xml:space="preserve"> (</w:t>
      </w:r>
      <w:hyperlink r:id="rId9" w:anchor="section-5.2.7.1" w:history="1">
        <w:r w:rsidR="00015BB8">
          <w:rPr>
            <w:rStyle w:val="Hyperlink"/>
          </w:rPr>
          <w:t>rfc1812 (ietf.org)</w:t>
        </w:r>
      </w:hyperlink>
      <w:r w:rsidR="00C229C5">
        <w:t xml:space="preserve">, </w:t>
      </w:r>
      <w:hyperlink r:id="rId10" w:anchor="page-39" w:history="1">
        <w:r w:rsidR="00C229C5">
          <w:rPr>
            <w:rStyle w:val="Hyperlink"/>
          </w:rPr>
          <w:t>rfc1122 (ietf.org)</w:t>
        </w:r>
      </w:hyperlink>
      <w:r w:rsidR="00D32DF2">
        <w:t>)</w:t>
      </w:r>
      <w:r w:rsidR="000F188C">
        <w:t xml:space="preserve"> or opened</w:t>
      </w:r>
      <w:r w:rsidR="00C964CD">
        <w:t xml:space="preserve"> (depends on the </w:t>
      </w:r>
      <w:r w:rsidR="00D57BB2">
        <w:t>port scanning method)</w:t>
      </w:r>
      <w:r w:rsidR="000F188C">
        <w:t>.</w:t>
      </w:r>
    </w:p>
    <w:p w14:paraId="0B7FE971" w14:textId="77777777" w:rsidR="008D2CD3" w:rsidRPr="00006BAF" w:rsidRDefault="008D2CD3" w:rsidP="008D2CD3"/>
    <w:sectPr w:rsidR="008D2CD3" w:rsidRPr="00006BAF" w:rsidSect="00DF2179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9A53F" w14:textId="77777777" w:rsidR="005C17C0" w:rsidRDefault="005C17C0" w:rsidP="00273E4A">
      <w:r>
        <w:separator/>
      </w:r>
    </w:p>
  </w:endnote>
  <w:endnote w:type="continuationSeparator" w:id="0">
    <w:p w14:paraId="2BE24EEA" w14:textId="77777777" w:rsidR="005C17C0" w:rsidRDefault="005C17C0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CEC39" w14:textId="77777777" w:rsidR="005C17C0" w:rsidRDefault="005C17C0" w:rsidP="00273E4A">
      <w:r>
        <w:separator/>
      </w:r>
    </w:p>
  </w:footnote>
  <w:footnote w:type="continuationSeparator" w:id="0">
    <w:p w14:paraId="03F53DEC" w14:textId="77777777" w:rsidR="005C17C0" w:rsidRDefault="005C17C0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8"/>
      <w:gridCol w:w="4943"/>
    </w:tblGrid>
    <w:tr w:rsidR="005D0782" w14:paraId="0D6E0B6F" w14:textId="77777777" w:rsidTr="005D0782">
      <w:tc>
        <w:tcPr>
          <w:tcW w:w="5220" w:type="dxa"/>
        </w:tcPr>
        <w:p w14:paraId="2923BFF6" w14:textId="38CA4079" w:rsidR="005D0782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876A58">
            <w:rPr>
              <w:b/>
              <w:sz w:val="20"/>
              <w:lang w:val="id-ID"/>
            </w:rPr>
            <w:t>ddmmyy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550C2"/>
    <w:multiLevelType w:val="multilevel"/>
    <w:tmpl w:val="B4BE5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D468B2"/>
    <w:multiLevelType w:val="hybridMultilevel"/>
    <w:tmpl w:val="A6C67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275246"/>
    <w:multiLevelType w:val="multilevel"/>
    <w:tmpl w:val="13F607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cs="Times New Roman"/>
      </w:rPr>
    </w:lvl>
    <w:lvl w:ilvl="2">
      <w:start w:val="1"/>
      <w:numFmt w:val="lowerLetter"/>
      <w:lvlText w:val="%3"/>
      <w:lvlJc w:val="left"/>
      <w:pPr>
        <w:ind w:left="1800" w:hanging="360"/>
      </w:pPr>
      <w:rPr>
        <w:rFonts w:cs="Times New Roman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631C0A"/>
    <w:multiLevelType w:val="hybridMultilevel"/>
    <w:tmpl w:val="A6C67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C1A03"/>
    <w:multiLevelType w:val="multilevel"/>
    <w:tmpl w:val="51FECE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525A0C"/>
    <w:multiLevelType w:val="hybridMultilevel"/>
    <w:tmpl w:val="07162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6"/>
  </w:num>
  <w:num w:numId="5">
    <w:abstractNumId w:val="13"/>
  </w:num>
  <w:num w:numId="6">
    <w:abstractNumId w:val="10"/>
  </w:num>
  <w:num w:numId="7">
    <w:abstractNumId w:val="14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7"/>
  </w:num>
  <w:num w:numId="14">
    <w:abstractNumId w:val="2"/>
  </w:num>
  <w:num w:numId="15">
    <w:abstractNumId w:val="12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6BAF"/>
    <w:rsid w:val="00006F34"/>
    <w:rsid w:val="00015BB8"/>
    <w:rsid w:val="00020F10"/>
    <w:rsid w:val="00031960"/>
    <w:rsid w:val="000412CB"/>
    <w:rsid w:val="00051154"/>
    <w:rsid w:val="00051727"/>
    <w:rsid w:val="000610F6"/>
    <w:rsid w:val="00072DE7"/>
    <w:rsid w:val="000732DF"/>
    <w:rsid w:val="00093196"/>
    <w:rsid w:val="00094D25"/>
    <w:rsid w:val="00095F58"/>
    <w:rsid w:val="000A0C90"/>
    <w:rsid w:val="000A23D8"/>
    <w:rsid w:val="000A3F41"/>
    <w:rsid w:val="000B3C1E"/>
    <w:rsid w:val="000B69D0"/>
    <w:rsid w:val="000C3015"/>
    <w:rsid w:val="000C636D"/>
    <w:rsid w:val="000F057A"/>
    <w:rsid w:val="000F188C"/>
    <w:rsid w:val="000F1EBF"/>
    <w:rsid w:val="000F3EB6"/>
    <w:rsid w:val="000F7CFC"/>
    <w:rsid w:val="000F7FC6"/>
    <w:rsid w:val="00100B5F"/>
    <w:rsid w:val="0010500A"/>
    <w:rsid w:val="001128D4"/>
    <w:rsid w:val="00122BC2"/>
    <w:rsid w:val="00126822"/>
    <w:rsid w:val="00131DAA"/>
    <w:rsid w:val="001348C6"/>
    <w:rsid w:val="00145C2E"/>
    <w:rsid w:val="00150E94"/>
    <w:rsid w:val="0015105A"/>
    <w:rsid w:val="00151847"/>
    <w:rsid w:val="0015698F"/>
    <w:rsid w:val="00167DB4"/>
    <w:rsid w:val="00173DF3"/>
    <w:rsid w:val="00177EFF"/>
    <w:rsid w:val="001834A6"/>
    <w:rsid w:val="00183F26"/>
    <w:rsid w:val="001955A6"/>
    <w:rsid w:val="001A300E"/>
    <w:rsid w:val="001B0375"/>
    <w:rsid w:val="001B3A2E"/>
    <w:rsid w:val="001D4810"/>
    <w:rsid w:val="001D5482"/>
    <w:rsid w:val="001E07DF"/>
    <w:rsid w:val="001E17CA"/>
    <w:rsid w:val="001E4042"/>
    <w:rsid w:val="001E637E"/>
    <w:rsid w:val="001E6CBF"/>
    <w:rsid w:val="001E7ABE"/>
    <w:rsid w:val="001F46F0"/>
    <w:rsid w:val="001F6232"/>
    <w:rsid w:val="001F64B6"/>
    <w:rsid w:val="0021429A"/>
    <w:rsid w:val="0021491C"/>
    <w:rsid w:val="00224780"/>
    <w:rsid w:val="00235C36"/>
    <w:rsid w:val="002376FA"/>
    <w:rsid w:val="00240908"/>
    <w:rsid w:val="002422E3"/>
    <w:rsid w:val="002440B3"/>
    <w:rsid w:val="00273E4A"/>
    <w:rsid w:val="00281799"/>
    <w:rsid w:val="0028253A"/>
    <w:rsid w:val="0028288D"/>
    <w:rsid w:val="00283227"/>
    <w:rsid w:val="002841B3"/>
    <w:rsid w:val="002931FB"/>
    <w:rsid w:val="002956DC"/>
    <w:rsid w:val="00296DA6"/>
    <w:rsid w:val="002A02CB"/>
    <w:rsid w:val="002A07C0"/>
    <w:rsid w:val="002A138B"/>
    <w:rsid w:val="002A343A"/>
    <w:rsid w:val="002A3B94"/>
    <w:rsid w:val="002A66E0"/>
    <w:rsid w:val="002B00F2"/>
    <w:rsid w:val="002B7CDD"/>
    <w:rsid w:val="002C0A5D"/>
    <w:rsid w:val="002C1B92"/>
    <w:rsid w:val="002C3AC5"/>
    <w:rsid w:val="002C7FC0"/>
    <w:rsid w:val="002D1472"/>
    <w:rsid w:val="002D4254"/>
    <w:rsid w:val="002D7F31"/>
    <w:rsid w:val="002E030C"/>
    <w:rsid w:val="002E3324"/>
    <w:rsid w:val="003002A2"/>
    <w:rsid w:val="00305136"/>
    <w:rsid w:val="003054E4"/>
    <w:rsid w:val="00306567"/>
    <w:rsid w:val="00307F18"/>
    <w:rsid w:val="00311B1D"/>
    <w:rsid w:val="003151E0"/>
    <w:rsid w:val="00320C87"/>
    <w:rsid w:val="00321362"/>
    <w:rsid w:val="00323347"/>
    <w:rsid w:val="0032530E"/>
    <w:rsid w:val="003432E6"/>
    <w:rsid w:val="003439D3"/>
    <w:rsid w:val="00361201"/>
    <w:rsid w:val="00362E1B"/>
    <w:rsid w:val="0036420F"/>
    <w:rsid w:val="0036669F"/>
    <w:rsid w:val="00366844"/>
    <w:rsid w:val="0037553B"/>
    <w:rsid w:val="0038376D"/>
    <w:rsid w:val="00384A84"/>
    <w:rsid w:val="00384C7B"/>
    <w:rsid w:val="00387580"/>
    <w:rsid w:val="00387D06"/>
    <w:rsid w:val="003952E0"/>
    <w:rsid w:val="003A159E"/>
    <w:rsid w:val="003A1788"/>
    <w:rsid w:val="003A5CB4"/>
    <w:rsid w:val="003A617B"/>
    <w:rsid w:val="003B1D05"/>
    <w:rsid w:val="003B27CC"/>
    <w:rsid w:val="003B5F77"/>
    <w:rsid w:val="003C07AD"/>
    <w:rsid w:val="003C0A29"/>
    <w:rsid w:val="003C1CE6"/>
    <w:rsid w:val="003D7084"/>
    <w:rsid w:val="003E2509"/>
    <w:rsid w:val="003F1DBA"/>
    <w:rsid w:val="003F71D2"/>
    <w:rsid w:val="00402495"/>
    <w:rsid w:val="004074A1"/>
    <w:rsid w:val="00411F77"/>
    <w:rsid w:val="00420AFF"/>
    <w:rsid w:val="00422134"/>
    <w:rsid w:val="00432D5B"/>
    <w:rsid w:val="00434FFC"/>
    <w:rsid w:val="00441703"/>
    <w:rsid w:val="00443A6D"/>
    <w:rsid w:val="00443B35"/>
    <w:rsid w:val="00446550"/>
    <w:rsid w:val="00446D31"/>
    <w:rsid w:val="0045325D"/>
    <w:rsid w:val="00455740"/>
    <w:rsid w:val="004564E4"/>
    <w:rsid w:val="004633AF"/>
    <w:rsid w:val="0046440B"/>
    <w:rsid w:val="00470964"/>
    <w:rsid w:val="00471383"/>
    <w:rsid w:val="004716A8"/>
    <w:rsid w:val="004756FE"/>
    <w:rsid w:val="004812E4"/>
    <w:rsid w:val="00492404"/>
    <w:rsid w:val="00494E4C"/>
    <w:rsid w:val="004A6F1F"/>
    <w:rsid w:val="004B47B5"/>
    <w:rsid w:val="004B6AFE"/>
    <w:rsid w:val="004C0F0C"/>
    <w:rsid w:val="004D176C"/>
    <w:rsid w:val="004E304D"/>
    <w:rsid w:val="004E5FE8"/>
    <w:rsid w:val="004E7352"/>
    <w:rsid w:val="004F635E"/>
    <w:rsid w:val="00520E03"/>
    <w:rsid w:val="00524A76"/>
    <w:rsid w:val="005308AC"/>
    <w:rsid w:val="005314B7"/>
    <w:rsid w:val="0053187A"/>
    <w:rsid w:val="0053446E"/>
    <w:rsid w:val="00534AF8"/>
    <w:rsid w:val="00535DA7"/>
    <w:rsid w:val="005447D7"/>
    <w:rsid w:val="00544A0E"/>
    <w:rsid w:val="00545219"/>
    <w:rsid w:val="005452B1"/>
    <w:rsid w:val="00550585"/>
    <w:rsid w:val="0055410B"/>
    <w:rsid w:val="00556E41"/>
    <w:rsid w:val="00557048"/>
    <w:rsid w:val="00571B72"/>
    <w:rsid w:val="00582417"/>
    <w:rsid w:val="00582E4C"/>
    <w:rsid w:val="00583BAE"/>
    <w:rsid w:val="00597D1F"/>
    <w:rsid w:val="005A072D"/>
    <w:rsid w:val="005A32DD"/>
    <w:rsid w:val="005B07D4"/>
    <w:rsid w:val="005B3392"/>
    <w:rsid w:val="005B66A9"/>
    <w:rsid w:val="005B7060"/>
    <w:rsid w:val="005C0C3E"/>
    <w:rsid w:val="005C156C"/>
    <w:rsid w:val="005C17C0"/>
    <w:rsid w:val="005C19B6"/>
    <w:rsid w:val="005D0782"/>
    <w:rsid w:val="005D2983"/>
    <w:rsid w:val="005F47E6"/>
    <w:rsid w:val="005F53FC"/>
    <w:rsid w:val="005F794B"/>
    <w:rsid w:val="0060201C"/>
    <w:rsid w:val="0060486C"/>
    <w:rsid w:val="00635EE5"/>
    <w:rsid w:val="0063751F"/>
    <w:rsid w:val="00641987"/>
    <w:rsid w:val="00643F75"/>
    <w:rsid w:val="00664137"/>
    <w:rsid w:val="00664A41"/>
    <w:rsid w:val="0067443D"/>
    <w:rsid w:val="0067449E"/>
    <w:rsid w:val="00691810"/>
    <w:rsid w:val="00691F39"/>
    <w:rsid w:val="00692C70"/>
    <w:rsid w:val="00694B88"/>
    <w:rsid w:val="006952CD"/>
    <w:rsid w:val="0069680B"/>
    <w:rsid w:val="006B59F7"/>
    <w:rsid w:val="006D36BC"/>
    <w:rsid w:val="006D3994"/>
    <w:rsid w:val="006E0B5D"/>
    <w:rsid w:val="006E5435"/>
    <w:rsid w:val="006F4D80"/>
    <w:rsid w:val="006F5498"/>
    <w:rsid w:val="00701ECA"/>
    <w:rsid w:val="00707949"/>
    <w:rsid w:val="007171B7"/>
    <w:rsid w:val="00720962"/>
    <w:rsid w:val="00721AEF"/>
    <w:rsid w:val="0072245D"/>
    <w:rsid w:val="00737595"/>
    <w:rsid w:val="0074111C"/>
    <w:rsid w:val="00771302"/>
    <w:rsid w:val="007804D7"/>
    <w:rsid w:val="00787247"/>
    <w:rsid w:val="00794CAB"/>
    <w:rsid w:val="007955AD"/>
    <w:rsid w:val="007A17B5"/>
    <w:rsid w:val="007A79D9"/>
    <w:rsid w:val="007B5A6A"/>
    <w:rsid w:val="007C1C37"/>
    <w:rsid w:val="007C3214"/>
    <w:rsid w:val="007C64E4"/>
    <w:rsid w:val="007C6ECD"/>
    <w:rsid w:val="007E0EE7"/>
    <w:rsid w:val="007E7E93"/>
    <w:rsid w:val="00810737"/>
    <w:rsid w:val="00811C48"/>
    <w:rsid w:val="00815DB3"/>
    <w:rsid w:val="00824D98"/>
    <w:rsid w:val="0083459F"/>
    <w:rsid w:val="0083780E"/>
    <w:rsid w:val="008516A9"/>
    <w:rsid w:val="00851976"/>
    <w:rsid w:val="0085338C"/>
    <w:rsid w:val="0085754A"/>
    <w:rsid w:val="008674E6"/>
    <w:rsid w:val="008725E8"/>
    <w:rsid w:val="00876001"/>
    <w:rsid w:val="00876A58"/>
    <w:rsid w:val="00890F1A"/>
    <w:rsid w:val="008939EF"/>
    <w:rsid w:val="00893C84"/>
    <w:rsid w:val="00894072"/>
    <w:rsid w:val="00895B8D"/>
    <w:rsid w:val="008A0889"/>
    <w:rsid w:val="008B08C6"/>
    <w:rsid w:val="008B0904"/>
    <w:rsid w:val="008B212E"/>
    <w:rsid w:val="008B7541"/>
    <w:rsid w:val="008C1A4A"/>
    <w:rsid w:val="008D10F0"/>
    <w:rsid w:val="008D1B94"/>
    <w:rsid w:val="008D2CD3"/>
    <w:rsid w:val="008D411F"/>
    <w:rsid w:val="008F740C"/>
    <w:rsid w:val="009010C1"/>
    <w:rsid w:val="00901A30"/>
    <w:rsid w:val="0090372F"/>
    <w:rsid w:val="00905701"/>
    <w:rsid w:val="0091152E"/>
    <w:rsid w:val="009204E2"/>
    <w:rsid w:val="00932B6E"/>
    <w:rsid w:val="009335D2"/>
    <w:rsid w:val="0093677F"/>
    <w:rsid w:val="00937B93"/>
    <w:rsid w:val="00941448"/>
    <w:rsid w:val="00944ADA"/>
    <w:rsid w:val="00945888"/>
    <w:rsid w:val="00945CC0"/>
    <w:rsid w:val="00955016"/>
    <w:rsid w:val="0095606A"/>
    <w:rsid w:val="009568C5"/>
    <w:rsid w:val="009575EF"/>
    <w:rsid w:val="00961A2D"/>
    <w:rsid w:val="00961DB5"/>
    <w:rsid w:val="0097243E"/>
    <w:rsid w:val="00973849"/>
    <w:rsid w:val="00976503"/>
    <w:rsid w:val="009832E4"/>
    <w:rsid w:val="009848CF"/>
    <w:rsid w:val="0099363D"/>
    <w:rsid w:val="009A2464"/>
    <w:rsid w:val="009A3650"/>
    <w:rsid w:val="009A3737"/>
    <w:rsid w:val="009B1FCE"/>
    <w:rsid w:val="009C58AB"/>
    <w:rsid w:val="009C7801"/>
    <w:rsid w:val="009D417D"/>
    <w:rsid w:val="009E29D9"/>
    <w:rsid w:val="00A0688F"/>
    <w:rsid w:val="00A1473C"/>
    <w:rsid w:val="00A32343"/>
    <w:rsid w:val="00A3657B"/>
    <w:rsid w:val="00A46082"/>
    <w:rsid w:val="00A46CDA"/>
    <w:rsid w:val="00A50AF3"/>
    <w:rsid w:val="00A52AB7"/>
    <w:rsid w:val="00A53D38"/>
    <w:rsid w:val="00A552D5"/>
    <w:rsid w:val="00A933D3"/>
    <w:rsid w:val="00AA1407"/>
    <w:rsid w:val="00AA7661"/>
    <w:rsid w:val="00AB0E0A"/>
    <w:rsid w:val="00AB13BF"/>
    <w:rsid w:val="00AB2CED"/>
    <w:rsid w:val="00AB350C"/>
    <w:rsid w:val="00AB42BB"/>
    <w:rsid w:val="00AC0C63"/>
    <w:rsid w:val="00AC4F9D"/>
    <w:rsid w:val="00AC582A"/>
    <w:rsid w:val="00AC5D98"/>
    <w:rsid w:val="00AD0B16"/>
    <w:rsid w:val="00AD2114"/>
    <w:rsid w:val="00AD7B46"/>
    <w:rsid w:val="00AE1AE9"/>
    <w:rsid w:val="00AE39D8"/>
    <w:rsid w:val="00AE3FC8"/>
    <w:rsid w:val="00AE548F"/>
    <w:rsid w:val="00AE661D"/>
    <w:rsid w:val="00AF0A38"/>
    <w:rsid w:val="00AF264E"/>
    <w:rsid w:val="00AF338E"/>
    <w:rsid w:val="00AF5A65"/>
    <w:rsid w:val="00B04C4C"/>
    <w:rsid w:val="00B17AD5"/>
    <w:rsid w:val="00B212C7"/>
    <w:rsid w:val="00B25A20"/>
    <w:rsid w:val="00B25BE8"/>
    <w:rsid w:val="00B314E0"/>
    <w:rsid w:val="00B3757C"/>
    <w:rsid w:val="00B40F2F"/>
    <w:rsid w:val="00B440FB"/>
    <w:rsid w:val="00B4674F"/>
    <w:rsid w:val="00B517FB"/>
    <w:rsid w:val="00B560EA"/>
    <w:rsid w:val="00B62FF8"/>
    <w:rsid w:val="00B67595"/>
    <w:rsid w:val="00B7140C"/>
    <w:rsid w:val="00B81979"/>
    <w:rsid w:val="00B857C0"/>
    <w:rsid w:val="00B87527"/>
    <w:rsid w:val="00B948DA"/>
    <w:rsid w:val="00B9609E"/>
    <w:rsid w:val="00BA451C"/>
    <w:rsid w:val="00BA5685"/>
    <w:rsid w:val="00BC62A4"/>
    <w:rsid w:val="00BC6DE8"/>
    <w:rsid w:val="00BE0705"/>
    <w:rsid w:val="00BF27AD"/>
    <w:rsid w:val="00BF2997"/>
    <w:rsid w:val="00BF4332"/>
    <w:rsid w:val="00BF7C45"/>
    <w:rsid w:val="00C1581D"/>
    <w:rsid w:val="00C229C5"/>
    <w:rsid w:val="00C25F66"/>
    <w:rsid w:val="00C34C13"/>
    <w:rsid w:val="00C44051"/>
    <w:rsid w:val="00C45905"/>
    <w:rsid w:val="00C525FC"/>
    <w:rsid w:val="00C56C03"/>
    <w:rsid w:val="00C57A8A"/>
    <w:rsid w:val="00C57FE8"/>
    <w:rsid w:val="00C6549A"/>
    <w:rsid w:val="00C8483C"/>
    <w:rsid w:val="00C915BF"/>
    <w:rsid w:val="00C964CD"/>
    <w:rsid w:val="00CB3B33"/>
    <w:rsid w:val="00CB736B"/>
    <w:rsid w:val="00CD64BC"/>
    <w:rsid w:val="00CE477B"/>
    <w:rsid w:val="00CF0B69"/>
    <w:rsid w:val="00CF11B0"/>
    <w:rsid w:val="00D00AD9"/>
    <w:rsid w:val="00D11464"/>
    <w:rsid w:val="00D16033"/>
    <w:rsid w:val="00D22C95"/>
    <w:rsid w:val="00D30822"/>
    <w:rsid w:val="00D32DF2"/>
    <w:rsid w:val="00D34917"/>
    <w:rsid w:val="00D3685C"/>
    <w:rsid w:val="00D37E0D"/>
    <w:rsid w:val="00D46854"/>
    <w:rsid w:val="00D47C75"/>
    <w:rsid w:val="00D566D9"/>
    <w:rsid w:val="00D577E3"/>
    <w:rsid w:val="00D57BB2"/>
    <w:rsid w:val="00D60A6D"/>
    <w:rsid w:val="00D6329A"/>
    <w:rsid w:val="00D67DFC"/>
    <w:rsid w:val="00D73B92"/>
    <w:rsid w:val="00D91703"/>
    <w:rsid w:val="00D95848"/>
    <w:rsid w:val="00DA4A85"/>
    <w:rsid w:val="00DB05EC"/>
    <w:rsid w:val="00DB0A75"/>
    <w:rsid w:val="00DC34B7"/>
    <w:rsid w:val="00DC4B9D"/>
    <w:rsid w:val="00DC700A"/>
    <w:rsid w:val="00DE2FA6"/>
    <w:rsid w:val="00DF2179"/>
    <w:rsid w:val="00DF224B"/>
    <w:rsid w:val="00DF411D"/>
    <w:rsid w:val="00DF718C"/>
    <w:rsid w:val="00E000BE"/>
    <w:rsid w:val="00E0375C"/>
    <w:rsid w:val="00E03DA9"/>
    <w:rsid w:val="00E047D9"/>
    <w:rsid w:val="00E16E5F"/>
    <w:rsid w:val="00E17DAB"/>
    <w:rsid w:val="00E317D0"/>
    <w:rsid w:val="00E335DA"/>
    <w:rsid w:val="00E34712"/>
    <w:rsid w:val="00E36B77"/>
    <w:rsid w:val="00E36EA8"/>
    <w:rsid w:val="00E47A5C"/>
    <w:rsid w:val="00E502A7"/>
    <w:rsid w:val="00E642BF"/>
    <w:rsid w:val="00E660C4"/>
    <w:rsid w:val="00E83F0C"/>
    <w:rsid w:val="00E910B0"/>
    <w:rsid w:val="00E91362"/>
    <w:rsid w:val="00E92911"/>
    <w:rsid w:val="00E94E1E"/>
    <w:rsid w:val="00EA6239"/>
    <w:rsid w:val="00EB5190"/>
    <w:rsid w:val="00EB7760"/>
    <w:rsid w:val="00EB7CD4"/>
    <w:rsid w:val="00EC079D"/>
    <w:rsid w:val="00EC09D6"/>
    <w:rsid w:val="00ED5890"/>
    <w:rsid w:val="00EF17AC"/>
    <w:rsid w:val="00F01BD8"/>
    <w:rsid w:val="00F038A1"/>
    <w:rsid w:val="00F13405"/>
    <w:rsid w:val="00F22A92"/>
    <w:rsid w:val="00F240EC"/>
    <w:rsid w:val="00F2595B"/>
    <w:rsid w:val="00F36E33"/>
    <w:rsid w:val="00F53807"/>
    <w:rsid w:val="00F712CE"/>
    <w:rsid w:val="00F80742"/>
    <w:rsid w:val="00F93335"/>
    <w:rsid w:val="00F934F1"/>
    <w:rsid w:val="00F955DA"/>
    <w:rsid w:val="00FA01EE"/>
    <w:rsid w:val="00FA41A2"/>
    <w:rsid w:val="00FC245F"/>
    <w:rsid w:val="00FC4FFC"/>
    <w:rsid w:val="00FD5F75"/>
    <w:rsid w:val="00FD61F3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79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2C1B92"/>
    <w:pPr>
      <w:ind w:left="720"/>
      <w:contextualSpacing/>
    </w:pPr>
  </w:style>
  <w:style w:type="table" w:styleId="GridTable4">
    <w:name w:val="Grid Table 4"/>
    <w:basedOn w:val="TableNormal"/>
    <w:uiPriority w:val="49"/>
    <w:rsid w:val="00BF27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D32DF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477B"/>
    <w:rPr>
      <w:color w:val="3B435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atatracker.ietf.org/doc/html/rfc112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tracker.ietf.org/doc/html/rfc1812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81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WAHYU</cp:lastModifiedBy>
  <cp:revision>278</cp:revision>
  <dcterms:created xsi:type="dcterms:W3CDTF">2017-10-20T05:51:00Z</dcterms:created>
  <dcterms:modified xsi:type="dcterms:W3CDTF">2021-06-13T22:22:00Z</dcterms:modified>
</cp:coreProperties>
</file>