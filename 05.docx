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26096B1" w:rsidR="00811C48" w:rsidRPr="001E7ABE" w:rsidRDefault="00811C48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7B2657F2" w:rsidR="00321362" w:rsidRPr="00B67595" w:rsidRDefault="00D91703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D91703">
              <w:rPr>
                <w:rFonts w:ascii="Arial Narrow" w:hAnsi="Arial Narrow" w:cs="Tahoma"/>
                <w:sz w:val="36"/>
              </w:rPr>
              <w:t>COMP6548</w:t>
            </w:r>
          </w:p>
          <w:p w14:paraId="36656A16" w14:textId="57104A25" w:rsidR="00235C36" w:rsidRPr="00876A58" w:rsidRDefault="009848CF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9848CF">
              <w:rPr>
                <w:rFonts w:ascii="Arial Narrow" w:hAnsi="Arial Narrow" w:cs="Tahoma"/>
                <w:sz w:val="36"/>
              </w:rPr>
              <w:t>Programming for Penetration Testing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5AD8DB2D" w:rsidR="00F80742" w:rsidRPr="00DF718C" w:rsidRDefault="006E5435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Cyber Security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77777777" w:rsidR="000732DF" w:rsidRPr="0036420F" w:rsidRDefault="000732DF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36420F">
              <w:rPr>
                <w:rFonts w:ascii="Arial" w:hAnsi="Arial" w:cs="Arial"/>
                <w:b/>
                <w:sz w:val="20"/>
              </w:rPr>
              <w:t>&lt;</w:t>
            </w:r>
            <w:r>
              <w:rPr>
                <w:rFonts w:ascii="Arial" w:hAnsi="Arial" w:cs="Arial"/>
                <w:b/>
                <w:sz w:val="20"/>
              </w:rPr>
              <w:t>Case Code</w:t>
            </w:r>
            <w:r w:rsidRPr="0036420F">
              <w:rPr>
                <w:rFonts w:ascii="Arial" w:hAnsi="Arial" w:cs="Arial"/>
                <w:b/>
                <w:sz w:val="20"/>
              </w:rPr>
              <w:t>&gt;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77777777" w:rsidR="00535DA7" w:rsidRPr="00876A58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[Odd/Even/Compact]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9999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9999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B3AD498" w14:textId="77777777" w:rsidR="002C1B92" w:rsidRDefault="002C1B92" w:rsidP="0028253A">
      <w:pPr>
        <w:pStyle w:val="Heading2"/>
        <w:spacing w:before="0"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3F4C80F9" w14:textId="29673E8E" w:rsidR="00402495" w:rsidRPr="00402495" w:rsidRDefault="00402495" w:rsidP="00402495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</w:rPr>
      </w:pPr>
      <w:r w:rsidRPr="00402495">
        <w:rPr>
          <w:bCs/>
        </w:rPr>
        <w:t>Socket Network Program for Penetration Testing</w:t>
      </w:r>
    </w:p>
    <w:p w14:paraId="74FCB6BB" w14:textId="77777777" w:rsidR="00402495" w:rsidRPr="00402495" w:rsidRDefault="00402495" w:rsidP="00402495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</w:rPr>
      </w:pPr>
      <w:r w:rsidRPr="00402495">
        <w:rPr>
          <w:bCs/>
        </w:rPr>
        <w:t>Web Vulnerability with Programming</w:t>
      </w:r>
    </w:p>
    <w:p w14:paraId="7C69654F" w14:textId="4BF7F578" w:rsidR="00955016" w:rsidRPr="00443A6D" w:rsidRDefault="00402495" w:rsidP="00443A6D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</w:rPr>
      </w:pPr>
      <w:r w:rsidRPr="00402495">
        <w:rPr>
          <w:bCs/>
        </w:rPr>
        <w:t>Additional tools for Penetration Testing</w:t>
      </w:r>
    </w:p>
    <w:p w14:paraId="5B0BED00" w14:textId="46FE3B31" w:rsidR="002C1B92" w:rsidRDefault="002C1B9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73900A37" w14:textId="452E5E36" w:rsidR="002C1B92" w:rsidRPr="00FF60A6" w:rsidRDefault="001E23F6" w:rsidP="0028253A">
      <w:pPr>
        <w:pStyle w:val="ListParagraph"/>
        <w:numPr>
          <w:ilvl w:val="0"/>
          <w:numId w:val="13"/>
        </w:numPr>
        <w:spacing w:line="360" w:lineRule="auto"/>
      </w:pPr>
      <w:r w:rsidRPr="001E23F6">
        <w:t>Server Post-exploitation I</w:t>
      </w:r>
    </w:p>
    <w:p w14:paraId="77E4CB6D" w14:textId="77777777" w:rsidR="002C1B92" w:rsidRDefault="002C1B9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Subtopics</w:t>
      </w:r>
    </w:p>
    <w:p w14:paraId="32590742" w14:textId="77777777" w:rsidR="005023ED" w:rsidRDefault="005023ED" w:rsidP="005023ED">
      <w:pPr>
        <w:numPr>
          <w:ilvl w:val="0"/>
          <w:numId w:val="14"/>
        </w:numPr>
        <w:suppressAutoHyphens/>
        <w:spacing w:line="360" w:lineRule="auto"/>
        <w:jc w:val="both"/>
      </w:pPr>
      <w:r>
        <w:t>Establish Connection</w:t>
      </w:r>
    </w:p>
    <w:p w14:paraId="1C783736" w14:textId="77777777" w:rsidR="005023ED" w:rsidRDefault="005023ED" w:rsidP="005023ED">
      <w:pPr>
        <w:numPr>
          <w:ilvl w:val="0"/>
          <w:numId w:val="14"/>
        </w:numPr>
        <w:suppressAutoHyphens/>
        <w:spacing w:line="360" w:lineRule="auto"/>
        <w:jc w:val="both"/>
      </w:pPr>
      <w:r>
        <w:t>File Retrieval through Reverse TCP</w:t>
      </w:r>
    </w:p>
    <w:p w14:paraId="5175C43E" w14:textId="518E33EB" w:rsidR="0015105A" w:rsidRDefault="005023ED" w:rsidP="00502EC4">
      <w:pPr>
        <w:numPr>
          <w:ilvl w:val="0"/>
          <w:numId w:val="14"/>
        </w:numPr>
        <w:suppressAutoHyphens/>
        <w:spacing w:line="360" w:lineRule="auto"/>
        <w:jc w:val="both"/>
      </w:pPr>
      <w:r>
        <w:t>Execute Arbitrary Command through Reverse TCP</w:t>
      </w:r>
    </w:p>
    <w:p w14:paraId="40E8EC3E" w14:textId="0DA61E05" w:rsidR="002C1B92" w:rsidRDefault="002C1B92" w:rsidP="0015105A">
      <w:pPr>
        <w:numPr>
          <w:ilvl w:val="0"/>
          <w:numId w:val="14"/>
        </w:numPr>
        <w:suppressAutoHyphens/>
        <w:spacing w:line="360" w:lineRule="auto"/>
        <w:jc w:val="both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0C8E0F2D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1758B3FD" w:rsidR="00643F75" w:rsidRPr="001055DA" w:rsidRDefault="00D96449" w:rsidP="00D96449">
      <w:pPr>
        <w:jc w:val="center"/>
      </w:pPr>
      <w:r>
        <w:rPr>
          <w:b/>
          <w:bCs/>
        </w:rPr>
        <w:t>The Scalpel</w:t>
      </w:r>
    </w:p>
    <w:p w14:paraId="13860603" w14:textId="36240CDB" w:rsidR="004251BC" w:rsidRDefault="004251BC">
      <w:pPr>
        <w:rPr>
          <w:lang w:val="id-ID"/>
        </w:rPr>
      </w:pPr>
    </w:p>
    <w:p w14:paraId="200DF531" w14:textId="348D7DE6" w:rsidR="00D42ECD" w:rsidRDefault="00D42ECD">
      <w:pPr>
        <w:rPr>
          <w:lang w:val="id-ID"/>
        </w:rPr>
      </w:pPr>
      <w:r>
        <w:rPr>
          <w:b/>
          <w:bCs/>
        </w:rPr>
        <w:t>The Scalpel</w:t>
      </w:r>
      <w:r>
        <w:t xml:space="preserve"> refers to a tool that </w:t>
      </w:r>
      <w:r w:rsidRPr="003151E0">
        <w:rPr>
          <w:b/>
          <w:bCs/>
        </w:rPr>
        <w:t>split open</w:t>
      </w:r>
      <w:r>
        <w:t xml:space="preserve"> and </w:t>
      </w:r>
      <w:r w:rsidRPr="00945888">
        <w:rPr>
          <w:b/>
          <w:bCs/>
        </w:rPr>
        <w:t>extract</w:t>
      </w:r>
      <w:r>
        <w:t xml:space="preserve"> the </w:t>
      </w:r>
      <w:r w:rsidRPr="0067449E">
        <w:rPr>
          <w:b/>
          <w:bCs/>
        </w:rPr>
        <w:t>information</w:t>
      </w:r>
      <w:r>
        <w:t xml:space="preserve"> and/or </w:t>
      </w:r>
      <w:r w:rsidRPr="00AB13BF">
        <w:rPr>
          <w:b/>
          <w:bCs/>
        </w:rPr>
        <w:t>execute command</w:t>
      </w:r>
      <w:r>
        <w:t xml:space="preserve"> on the </w:t>
      </w:r>
      <w:r w:rsidRPr="00AB13BF">
        <w:rPr>
          <w:b/>
          <w:bCs/>
        </w:rPr>
        <w:t>victim’s machine</w:t>
      </w:r>
      <w:r>
        <w:t xml:space="preserve"> and </w:t>
      </w:r>
      <w:r w:rsidRPr="00AB13BF">
        <w:rPr>
          <w:b/>
          <w:bCs/>
        </w:rPr>
        <w:t>get</w:t>
      </w:r>
      <w:r>
        <w:t xml:space="preserve"> the </w:t>
      </w:r>
      <w:r w:rsidRPr="00AB13BF">
        <w:rPr>
          <w:b/>
          <w:bCs/>
        </w:rPr>
        <w:t>result back</w:t>
      </w:r>
      <w:r>
        <w:t xml:space="preserve"> with </w:t>
      </w:r>
      <w:r w:rsidRPr="00AB13BF">
        <w:rPr>
          <w:b/>
          <w:bCs/>
        </w:rPr>
        <w:t>Reverse Shell Method</w:t>
      </w:r>
      <w:r>
        <w:t xml:space="preserve">. In this practicum case, you need to make </w:t>
      </w:r>
      <w:r w:rsidR="00725E5C">
        <w:t>this tool</w:t>
      </w:r>
      <w:r>
        <w:t xml:space="preserve"> with specific requirements with </w:t>
      </w:r>
      <w:r w:rsidRPr="00976503">
        <w:rPr>
          <w:b/>
          <w:bCs/>
        </w:rPr>
        <w:t>Python Programming Language</w:t>
      </w:r>
      <w:r>
        <w:t>, they are:</w:t>
      </w:r>
    </w:p>
    <w:p w14:paraId="21E5BF7B" w14:textId="05EF9A85" w:rsidR="004251BC" w:rsidRDefault="004251BC">
      <w:pPr>
        <w:rPr>
          <w:lang w:val="id-ID"/>
        </w:rPr>
      </w:pPr>
    </w:p>
    <w:p w14:paraId="3F2E41E8" w14:textId="77777777" w:rsidR="004251BC" w:rsidRDefault="004251BC" w:rsidP="004251BC">
      <w:pPr>
        <w:spacing w:after="240"/>
      </w:pPr>
      <w:r>
        <w:t>Reverse Shell:</w:t>
      </w:r>
    </w:p>
    <w:p w14:paraId="6CA32730" w14:textId="77777777" w:rsidR="004251BC" w:rsidRDefault="004251BC" w:rsidP="004251BC">
      <w:pPr>
        <w:pStyle w:val="ListParagraph"/>
        <w:numPr>
          <w:ilvl w:val="0"/>
          <w:numId w:val="15"/>
        </w:numPr>
        <w:spacing w:after="240"/>
      </w:pPr>
      <w:r>
        <w:t xml:space="preserve">The program contains argument parser with </w:t>
      </w:r>
      <w:r w:rsidRPr="00AA4AA2">
        <w:rPr>
          <w:b/>
          <w:bCs/>
        </w:rPr>
        <w:t>getopt</w:t>
      </w:r>
      <w:r>
        <w:t xml:space="preserve"> </w:t>
      </w:r>
      <w:r w:rsidRPr="00AA4AA2">
        <w:rPr>
          <w:b/>
          <w:bCs/>
        </w:rPr>
        <w:t>library</w:t>
      </w:r>
      <w:r>
        <w:t xml:space="preserve"> with the following specification: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1800"/>
        <w:gridCol w:w="5836"/>
      </w:tblGrid>
      <w:tr w:rsidR="004251BC" w14:paraId="23B4EF98" w14:textId="77777777" w:rsidTr="00957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A234855" w14:textId="77777777" w:rsidR="004251BC" w:rsidRDefault="004251BC" w:rsidP="009579D9">
            <w:pPr>
              <w:jc w:val="center"/>
            </w:pPr>
            <w:r>
              <w:t>No.</w:t>
            </w:r>
          </w:p>
        </w:tc>
        <w:tc>
          <w:tcPr>
            <w:tcW w:w="1440" w:type="dxa"/>
          </w:tcPr>
          <w:p w14:paraId="469AD44C" w14:textId="77777777" w:rsidR="004251BC" w:rsidRDefault="004251BC" w:rsidP="00957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Short Args</w:t>
            </w:r>
          </w:p>
        </w:tc>
        <w:tc>
          <w:tcPr>
            <w:tcW w:w="1800" w:type="dxa"/>
          </w:tcPr>
          <w:p w14:paraId="3CCF4545" w14:textId="77777777" w:rsidR="004251BC" w:rsidRDefault="004251BC" w:rsidP="00957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 Args</w:t>
            </w:r>
          </w:p>
        </w:tc>
        <w:tc>
          <w:tcPr>
            <w:tcW w:w="5836" w:type="dxa"/>
          </w:tcPr>
          <w:p w14:paraId="76A143DA" w14:textId="77777777" w:rsidR="004251BC" w:rsidRDefault="004251BC" w:rsidP="00957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251BC" w14:paraId="414F4FD9" w14:textId="77777777" w:rsidTr="00957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6F58552F" w14:textId="77777777" w:rsidR="004251BC" w:rsidRDefault="004251BC" w:rsidP="009579D9">
            <w:pPr>
              <w:jc w:val="center"/>
            </w:pPr>
            <w:r>
              <w:t>1.</w:t>
            </w:r>
          </w:p>
        </w:tc>
        <w:tc>
          <w:tcPr>
            <w:tcW w:w="1440" w:type="dxa"/>
            <w:vAlign w:val="center"/>
          </w:tcPr>
          <w:p w14:paraId="2AC8EA68" w14:textId="77777777" w:rsidR="004251BC" w:rsidRDefault="004251BC" w:rsidP="00957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-i</w:t>
            </w:r>
          </w:p>
        </w:tc>
        <w:tc>
          <w:tcPr>
            <w:tcW w:w="1800" w:type="dxa"/>
            <w:vAlign w:val="center"/>
          </w:tcPr>
          <w:p w14:paraId="78D554D8" w14:textId="77777777" w:rsidR="004251BC" w:rsidRDefault="004251BC" w:rsidP="00957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--ip</w:t>
            </w:r>
          </w:p>
        </w:tc>
        <w:tc>
          <w:tcPr>
            <w:tcW w:w="5836" w:type="dxa"/>
            <w:vAlign w:val="center"/>
          </w:tcPr>
          <w:p w14:paraId="2B24E419" w14:textId="77777777" w:rsidR="004251BC" w:rsidRDefault="004251BC" w:rsidP="0095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BF55E2">
              <w:t>he ip address of the target</w:t>
            </w:r>
            <w:r>
              <w:t xml:space="preserve"> (default ip 127.0.0.1)</w:t>
            </w:r>
          </w:p>
        </w:tc>
      </w:tr>
      <w:tr w:rsidR="004251BC" w14:paraId="614BB3CA" w14:textId="77777777" w:rsidTr="009579D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1AB71D96" w14:textId="77777777" w:rsidR="004251BC" w:rsidRDefault="004251BC" w:rsidP="009579D9">
            <w:pPr>
              <w:jc w:val="center"/>
            </w:pPr>
            <w:r>
              <w:t>2.</w:t>
            </w:r>
          </w:p>
        </w:tc>
        <w:tc>
          <w:tcPr>
            <w:tcW w:w="1440" w:type="dxa"/>
            <w:vAlign w:val="center"/>
          </w:tcPr>
          <w:p w14:paraId="7DF6D097" w14:textId="77777777" w:rsidR="004251BC" w:rsidRDefault="004251BC" w:rsidP="00957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</w:t>
            </w:r>
          </w:p>
        </w:tc>
        <w:tc>
          <w:tcPr>
            <w:tcW w:w="1800" w:type="dxa"/>
            <w:vAlign w:val="center"/>
          </w:tcPr>
          <w:p w14:paraId="00AD2D8A" w14:textId="77777777" w:rsidR="004251BC" w:rsidRDefault="004251BC" w:rsidP="00957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--listen</w:t>
            </w:r>
          </w:p>
        </w:tc>
        <w:tc>
          <w:tcPr>
            <w:tcW w:w="5836" w:type="dxa"/>
            <w:vAlign w:val="center"/>
          </w:tcPr>
          <w:p w14:paraId="0EB8C434" w14:textId="77777777" w:rsidR="004251BC" w:rsidRDefault="004251BC" w:rsidP="0095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the program to listening mode</w:t>
            </w:r>
          </w:p>
        </w:tc>
      </w:tr>
      <w:tr w:rsidR="004251BC" w14:paraId="3BFF607E" w14:textId="77777777" w:rsidTr="00957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303D3ADE" w14:textId="77777777" w:rsidR="004251BC" w:rsidRDefault="004251BC" w:rsidP="009579D9">
            <w:pPr>
              <w:jc w:val="center"/>
            </w:pPr>
            <w:r>
              <w:t>3.</w:t>
            </w:r>
          </w:p>
        </w:tc>
        <w:tc>
          <w:tcPr>
            <w:tcW w:w="1440" w:type="dxa"/>
            <w:vAlign w:val="center"/>
          </w:tcPr>
          <w:p w14:paraId="380816CA" w14:textId="77777777" w:rsidR="004251BC" w:rsidRDefault="004251BC" w:rsidP="00957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</w:t>
            </w:r>
          </w:p>
        </w:tc>
        <w:tc>
          <w:tcPr>
            <w:tcW w:w="1800" w:type="dxa"/>
            <w:vAlign w:val="center"/>
          </w:tcPr>
          <w:p w14:paraId="295F0971" w14:textId="77777777" w:rsidR="004251BC" w:rsidRDefault="004251BC" w:rsidP="00957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--exfiltrate</w:t>
            </w:r>
          </w:p>
        </w:tc>
        <w:tc>
          <w:tcPr>
            <w:tcW w:w="5836" w:type="dxa"/>
            <w:vAlign w:val="center"/>
          </w:tcPr>
          <w:p w14:paraId="3DFA0785" w14:textId="77777777" w:rsidR="004251BC" w:rsidRDefault="004251BC" w:rsidP="0095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Specify that the program will exfiltrate a file. It depends on the machine that runs with listen option or not.</w:t>
            </w:r>
          </w:p>
        </w:tc>
      </w:tr>
      <w:tr w:rsidR="004251BC" w14:paraId="6E1D961F" w14:textId="77777777" w:rsidTr="009579D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4F25A02F" w14:textId="77777777" w:rsidR="004251BC" w:rsidRDefault="004251BC" w:rsidP="009579D9">
            <w:pPr>
              <w:jc w:val="center"/>
            </w:pPr>
            <w:r>
              <w:t>4.</w:t>
            </w:r>
          </w:p>
        </w:tc>
        <w:tc>
          <w:tcPr>
            <w:tcW w:w="1440" w:type="dxa"/>
            <w:vAlign w:val="center"/>
          </w:tcPr>
          <w:p w14:paraId="717EFFD1" w14:textId="77777777" w:rsidR="004251BC" w:rsidRDefault="004251BC" w:rsidP="00957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-h</w:t>
            </w:r>
          </w:p>
        </w:tc>
        <w:tc>
          <w:tcPr>
            <w:tcW w:w="1800" w:type="dxa"/>
            <w:vAlign w:val="center"/>
          </w:tcPr>
          <w:p w14:paraId="3028DF7A" w14:textId="77777777" w:rsidR="004251BC" w:rsidRDefault="004251BC" w:rsidP="009579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--help</w:t>
            </w:r>
          </w:p>
        </w:tc>
        <w:tc>
          <w:tcPr>
            <w:tcW w:w="5836" w:type="dxa"/>
            <w:vAlign w:val="center"/>
          </w:tcPr>
          <w:p w14:paraId="2B120A30" w14:textId="77777777" w:rsidR="004251BC" w:rsidRDefault="004251BC" w:rsidP="00957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the help menu</w:t>
            </w:r>
          </w:p>
        </w:tc>
      </w:tr>
      <w:tr w:rsidR="004251BC" w14:paraId="09403A50" w14:textId="77777777" w:rsidTr="00957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0015166E" w14:textId="77777777" w:rsidR="004251BC" w:rsidRDefault="004251BC" w:rsidP="009579D9">
            <w:pPr>
              <w:jc w:val="center"/>
            </w:pPr>
            <w:r>
              <w:t>5.</w:t>
            </w:r>
          </w:p>
        </w:tc>
        <w:tc>
          <w:tcPr>
            <w:tcW w:w="1440" w:type="dxa"/>
            <w:vAlign w:val="center"/>
          </w:tcPr>
          <w:p w14:paraId="440A347B" w14:textId="77777777" w:rsidR="004251BC" w:rsidRDefault="004251BC" w:rsidP="00957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-p</w:t>
            </w:r>
          </w:p>
        </w:tc>
        <w:tc>
          <w:tcPr>
            <w:tcW w:w="1800" w:type="dxa"/>
            <w:vAlign w:val="center"/>
          </w:tcPr>
          <w:p w14:paraId="568C2734" w14:textId="77777777" w:rsidR="004251BC" w:rsidRDefault="004251BC" w:rsidP="00957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--port</w:t>
            </w:r>
          </w:p>
        </w:tc>
        <w:tc>
          <w:tcPr>
            <w:tcW w:w="5836" w:type="dxa"/>
            <w:vAlign w:val="center"/>
          </w:tcPr>
          <w:p w14:paraId="59C8D92B" w14:textId="77777777" w:rsidR="004251BC" w:rsidRDefault="004251BC" w:rsidP="00957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port number of ssh service that you want to brute force with (default port 1234)</w:t>
            </w:r>
          </w:p>
        </w:tc>
      </w:tr>
    </w:tbl>
    <w:p w14:paraId="0009D3ED" w14:textId="77777777" w:rsidR="004251BC" w:rsidRDefault="004251BC" w:rsidP="004251BC">
      <w:pPr>
        <w:pStyle w:val="ListParagraph"/>
        <w:spacing w:after="240"/>
      </w:pPr>
    </w:p>
    <w:p w14:paraId="1413DBCE" w14:textId="77777777" w:rsidR="004251BC" w:rsidRDefault="004251BC" w:rsidP="004251BC">
      <w:pPr>
        <w:pStyle w:val="ListParagraph"/>
        <w:numPr>
          <w:ilvl w:val="0"/>
          <w:numId w:val="15"/>
        </w:numPr>
        <w:spacing w:after="240"/>
      </w:pPr>
      <w:r>
        <w:t>If the program does not run on the exfiltrate mode, the program will run Reverse TCP attack.</w:t>
      </w:r>
    </w:p>
    <w:p w14:paraId="58E423DC" w14:textId="77777777" w:rsidR="004251BC" w:rsidRDefault="004251BC" w:rsidP="004251BC">
      <w:pPr>
        <w:pStyle w:val="ListParagraph"/>
        <w:numPr>
          <w:ilvl w:val="1"/>
          <w:numId w:val="15"/>
        </w:numPr>
      </w:pPr>
      <w:r>
        <w:t>The program with “</w:t>
      </w:r>
      <w:r w:rsidRPr="00443B35">
        <w:rPr>
          <w:b/>
          <w:bCs/>
        </w:rPr>
        <w:t>listen</w:t>
      </w:r>
      <w:r>
        <w:t xml:space="preserve">” </w:t>
      </w:r>
      <w:proofErr w:type="gramStart"/>
      <w:r>
        <w:t>option</w:t>
      </w:r>
      <w:proofErr w:type="gramEnd"/>
    </w:p>
    <w:p w14:paraId="434094FE" w14:textId="77777777" w:rsidR="004251BC" w:rsidRDefault="004251BC" w:rsidP="004251BC">
      <w:pPr>
        <w:pStyle w:val="ListParagraph"/>
        <w:spacing w:after="240"/>
        <w:ind w:left="1440"/>
      </w:pPr>
      <w:r>
        <w:t xml:space="preserve">The program will </w:t>
      </w:r>
      <w:r w:rsidRPr="00694B88">
        <w:rPr>
          <w:b/>
          <w:bCs/>
        </w:rPr>
        <w:t>create</w:t>
      </w:r>
      <w:r>
        <w:t xml:space="preserve"> a </w:t>
      </w:r>
      <w:r w:rsidRPr="00694B88">
        <w:rPr>
          <w:b/>
          <w:bCs/>
        </w:rPr>
        <w:t>socket</w:t>
      </w:r>
      <w:r>
        <w:t xml:space="preserve"> and </w:t>
      </w:r>
      <w:r w:rsidRPr="00694B88">
        <w:rPr>
          <w:b/>
          <w:bCs/>
        </w:rPr>
        <w:t>listen</w:t>
      </w:r>
      <w:r>
        <w:t xml:space="preserve"> on the </w:t>
      </w:r>
      <w:proofErr w:type="gramStart"/>
      <w:r w:rsidRPr="00694B88">
        <w:rPr>
          <w:b/>
          <w:bCs/>
        </w:rPr>
        <w:t>ip</w:t>
      </w:r>
      <w:proofErr w:type="gramEnd"/>
      <w:r w:rsidRPr="00694B88">
        <w:rPr>
          <w:b/>
          <w:bCs/>
        </w:rPr>
        <w:t xml:space="preserve"> and port</w:t>
      </w:r>
      <w:r>
        <w:t xml:space="preserve"> specified by the user. Any message </w:t>
      </w:r>
      <w:r w:rsidRPr="005308AC">
        <w:rPr>
          <w:b/>
          <w:bCs/>
        </w:rPr>
        <w:t>that was received</w:t>
      </w:r>
      <w:r>
        <w:t xml:space="preserve"> by the </w:t>
      </w:r>
      <w:r w:rsidRPr="005308AC">
        <w:rPr>
          <w:b/>
          <w:bCs/>
        </w:rPr>
        <w:t>socket</w:t>
      </w:r>
      <w:r>
        <w:t xml:space="preserve"> that </w:t>
      </w:r>
      <w:r w:rsidRPr="005308AC">
        <w:rPr>
          <w:b/>
          <w:bCs/>
        </w:rPr>
        <w:t>was listening</w:t>
      </w:r>
      <w:r>
        <w:t xml:space="preserve"> at the time will </w:t>
      </w:r>
      <w:r w:rsidRPr="005308AC">
        <w:rPr>
          <w:b/>
          <w:bCs/>
        </w:rPr>
        <w:t>execute</w:t>
      </w:r>
      <w:r>
        <w:t xml:space="preserve"> the </w:t>
      </w:r>
      <w:r w:rsidRPr="005308AC">
        <w:rPr>
          <w:b/>
          <w:bCs/>
        </w:rPr>
        <w:t>command</w:t>
      </w:r>
      <w:r>
        <w:t xml:space="preserve"> and </w:t>
      </w:r>
      <w:r w:rsidRPr="005308AC">
        <w:rPr>
          <w:b/>
          <w:bCs/>
        </w:rPr>
        <w:t>send back</w:t>
      </w:r>
      <w:r>
        <w:t xml:space="preserve"> the </w:t>
      </w:r>
      <w:r w:rsidRPr="005308AC">
        <w:rPr>
          <w:b/>
          <w:bCs/>
        </w:rPr>
        <w:t>result</w:t>
      </w:r>
      <w:r>
        <w:t>.</w:t>
      </w:r>
    </w:p>
    <w:p w14:paraId="1FA0B562" w14:textId="77777777" w:rsidR="004251BC" w:rsidRDefault="004251BC" w:rsidP="004251BC">
      <w:pPr>
        <w:pStyle w:val="ListParagraph"/>
        <w:spacing w:after="240"/>
        <w:ind w:left="1440"/>
      </w:pPr>
      <w:r>
        <w:t>If the program receive “</w:t>
      </w:r>
      <w:r w:rsidRPr="0069680B">
        <w:rPr>
          <w:b/>
          <w:bCs/>
        </w:rPr>
        <w:t>cd</w:t>
      </w:r>
      <w:r>
        <w:t xml:space="preserve">” command (or </w:t>
      </w:r>
      <w:r w:rsidRPr="00824D98">
        <w:rPr>
          <w:b/>
          <w:bCs/>
        </w:rPr>
        <w:t>Change Directory</w:t>
      </w:r>
      <w:r>
        <w:t xml:space="preserve"> command) the program will </w:t>
      </w:r>
      <w:r w:rsidRPr="0069680B">
        <w:rPr>
          <w:b/>
          <w:bCs/>
        </w:rPr>
        <w:t>execute</w:t>
      </w:r>
      <w:r>
        <w:t xml:space="preserve"> the “</w:t>
      </w:r>
      <w:r w:rsidRPr="0069680B">
        <w:rPr>
          <w:b/>
          <w:bCs/>
        </w:rPr>
        <w:t>cd</w:t>
      </w:r>
      <w:r>
        <w:t xml:space="preserve">” command and </w:t>
      </w:r>
      <w:r w:rsidRPr="0069680B">
        <w:rPr>
          <w:b/>
          <w:bCs/>
        </w:rPr>
        <w:t>change the current working directory</w:t>
      </w:r>
      <w:r>
        <w:t xml:space="preserve"> to the directory that was </w:t>
      </w:r>
      <w:r w:rsidRPr="0069680B">
        <w:rPr>
          <w:b/>
          <w:bCs/>
        </w:rPr>
        <w:t>received</w:t>
      </w:r>
      <w:r>
        <w:t>.</w:t>
      </w:r>
    </w:p>
    <w:p w14:paraId="735B33A9" w14:textId="77777777" w:rsidR="004251BC" w:rsidRDefault="004251BC" w:rsidP="004251BC">
      <w:pPr>
        <w:pStyle w:val="ListParagraph"/>
        <w:numPr>
          <w:ilvl w:val="1"/>
          <w:numId w:val="15"/>
        </w:numPr>
        <w:spacing w:after="240"/>
      </w:pPr>
      <w:r>
        <w:t>The program without “</w:t>
      </w:r>
      <w:r w:rsidRPr="00443B35">
        <w:rPr>
          <w:b/>
          <w:bCs/>
        </w:rPr>
        <w:t>listen</w:t>
      </w:r>
      <w:r>
        <w:t xml:space="preserve">” </w:t>
      </w:r>
      <w:proofErr w:type="gramStart"/>
      <w:r>
        <w:t>option</w:t>
      </w:r>
      <w:proofErr w:type="gramEnd"/>
    </w:p>
    <w:p w14:paraId="0CD9CA0B" w14:textId="77777777" w:rsidR="004251BC" w:rsidRDefault="004251BC" w:rsidP="004251BC">
      <w:pPr>
        <w:pStyle w:val="ListParagraph"/>
        <w:spacing w:after="240"/>
        <w:ind w:left="1440"/>
      </w:pPr>
      <w:r>
        <w:t xml:space="preserve">The program will </w:t>
      </w:r>
      <w:r w:rsidRPr="00694B88">
        <w:rPr>
          <w:b/>
          <w:bCs/>
        </w:rPr>
        <w:t>create a socket</w:t>
      </w:r>
      <w:r>
        <w:t xml:space="preserve"> and </w:t>
      </w:r>
      <w:r w:rsidRPr="00694B88">
        <w:rPr>
          <w:b/>
          <w:bCs/>
        </w:rPr>
        <w:t>try</w:t>
      </w:r>
      <w:r>
        <w:t xml:space="preserve"> to </w:t>
      </w:r>
      <w:r w:rsidRPr="00694B88">
        <w:rPr>
          <w:b/>
          <w:bCs/>
        </w:rPr>
        <w:t>connect</w:t>
      </w:r>
      <w:r>
        <w:t xml:space="preserve"> to the </w:t>
      </w:r>
      <w:proofErr w:type="gramStart"/>
      <w:r w:rsidRPr="00694B88">
        <w:rPr>
          <w:b/>
          <w:bCs/>
        </w:rPr>
        <w:t>ip</w:t>
      </w:r>
      <w:proofErr w:type="gramEnd"/>
      <w:r w:rsidRPr="00694B88">
        <w:rPr>
          <w:b/>
          <w:bCs/>
        </w:rPr>
        <w:t xml:space="preserve"> and port</w:t>
      </w:r>
      <w:r>
        <w:t xml:space="preserve"> specified by the user. The program will </w:t>
      </w:r>
      <w:r w:rsidRPr="00AE3FC8">
        <w:rPr>
          <w:b/>
          <w:bCs/>
        </w:rPr>
        <w:t>send</w:t>
      </w:r>
      <w:r>
        <w:t xml:space="preserve"> a </w:t>
      </w:r>
      <w:r w:rsidRPr="00AE3FC8">
        <w:rPr>
          <w:b/>
          <w:bCs/>
        </w:rPr>
        <w:t>command</w:t>
      </w:r>
      <w:r>
        <w:t xml:space="preserve"> and </w:t>
      </w:r>
      <w:r w:rsidRPr="004812E4">
        <w:rPr>
          <w:b/>
          <w:bCs/>
        </w:rPr>
        <w:t>receive</w:t>
      </w:r>
      <w:r>
        <w:t xml:space="preserve"> the </w:t>
      </w:r>
      <w:r w:rsidRPr="004812E4">
        <w:rPr>
          <w:b/>
          <w:bCs/>
        </w:rPr>
        <w:t>result back</w:t>
      </w:r>
      <w:r>
        <w:t xml:space="preserve">. </w:t>
      </w:r>
    </w:p>
    <w:p w14:paraId="1A28ADFD" w14:textId="77777777" w:rsidR="004251BC" w:rsidRDefault="004251BC" w:rsidP="004251BC">
      <w:pPr>
        <w:pStyle w:val="ListParagraph"/>
        <w:spacing w:after="240"/>
        <w:ind w:left="1440"/>
      </w:pPr>
      <w:r>
        <w:t>If the program receive the “</w:t>
      </w:r>
      <w:r w:rsidRPr="007C64E4">
        <w:rPr>
          <w:b/>
          <w:bCs/>
        </w:rPr>
        <w:t>exit</w:t>
      </w:r>
      <w:r>
        <w:t xml:space="preserve">” command, the program will </w:t>
      </w:r>
      <w:r w:rsidRPr="00524A76">
        <w:rPr>
          <w:b/>
          <w:bCs/>
        </w:rPr>
        <w:t>terminate</w:t>
      </w:r>
      <w:r>
        <w:t xml:space="preserve"> the </w:t>
      </w:r>
      <w:r w:rsidRPr="00524A76">
        <w:rPr>
          <w:b/>
          <w:bCs/>
        </w:rPr>
        <w:t>socket’s connection</w:t>
      </w:r>
      <w:r>
        <w:t xml:space="preserve"> and </w:t>
      </w:r>
      <w:r w:rsidRPr="00524A76">
        <w:rPr>
          <w:b/>
          <w:bCs/>
        </w:rPr>
        <w:t>exit the program</w:t>
      </w:r>
      <w:r>
        <w:t>.</w:t>
      </w:r>
    </w:p>
    <w:p w14:paraId="547A31EF" w14:textId="77777777" w:rsidR="00474DDB" w:rsidRDefault="00877415" w:rsidP="00474DDB">
      <w:pPr>
        <w:keepNext/>
        <w:jc w:val="center"/>
      </w:pPr>
      <w:r w:rsidRPr="00877415">
        <w:lastRenderedPageBreak/>
        <w:drawing>
          <wp:inline distT="0" distB="0" distL="0" distR="0" wp14:anchorId="155C5235" wp14:editId="06CC768D">
            <wp:extent cx="6272784" cy="2117951"/>
            <wp:effectExtent l="19050" t="19050" r="1397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2784" cy="2117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0782B5" w14:textId="765C7AA7" w:rsidR="004251BC" w:rsidRDefault="00474DDB" w:rsidP="00855B53">
      <w:pPr>
        <w:pStyle w:val="Caption"/>
      </w:pPr>
      <w:r>
        <w:t xml:space="preserve">Figure </w:t>
      </w:r>
      <w:fldSimple w:instr=" SEQ Figure \* ARABIC ">
        <w:r w:rsidR="0043693C">
          <w:rPr>
            <w:noProof/>
          </w:rPr>
          <w:t>1</w:t>
        </w:r>
      </w:fldSimple>
      <w:r>
        <w:t>. The Program with Listen Mode On</w:t>
      </w:r>
    </w:p>
    <w:p w14:paraId="4D3F6558" w14:textId="77777777" w:rsidR="00D12AE0" w:rsidRDefault="00D12AE0" w:rsidP="00D12AE0">
      <w:pPr>
        <w:keepNext/>
      </w:pPr>
      <w:r w:rsidRPr="00D12AE0">
        <w:drawing>
          <wp:inline distT="0" distB="0" distL="0" distR="0" wp14:anchorId="7815F034" wp14:editId="4E936616">
            <wp:extent cx="6272784" cy="2948354"/>
            <wp:effectExtent l="19050" t="19050" r="1397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2784" cy="29483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05DFC8" w14:textId="35F299D9" w:rsidR="002136E8" w:rsidRDefault="00D12AE0" w:rsidP="00855B53">
      <w:pPr>
        <w:pStyle w:val="Caption"/>
      </w:pPr>
      <w:r>
        <w:t xml:space="preserve">Figure </w:t>
      </w:r>
      <w:fldSimple w:instr=" SEQ Figure \* ARABIC ">
        <w:r w:rsidR="0043693C">
          <w:rPr>
            <w:noProof/>
          </w:rPr>
          <w:t>2</w:t>
        </w:r>
      </w:fldSimple>
      <w:r>
        <w:t>. The Program with Listen Mode On</w:t>
      </w:r>
      <w:r w:rsidR="00C31396">
        <w:t xml:space="preserve"> (with </w:t>
      </w:r>
      <w:r w:rsidR="00626C66">
        <w:t>cd and other command</w:t>
      </w:r>
      <w:r w:rsidR="00C31396">
        <w:t>)</w:t>
      </w:r>
    </w:p>
    <w:p w14:paraId="7E1FEC3E" w14:textId="2DE95C70" w:rsidR="00802956" w:rsidRDefault="00507C9F" w:rsidP="00802956">
      <w:pPr>
        <w:pStyle w:val="ListParagraph"/>
        <w:numPr>
          <w:ilvl w:val="0"/>
          <w:numId w:val="15"/>
        </w:numPr>
      </w:pPr>
      <w:r>
        <w:t>If the exfiltrate option was specified</w:t>
      </w:r>
      <w:r w:rsidR="00CA1C22">
        <w:t xml:space="preserve">, the </w:t>
      </w:r>
      <w:r w:rsidR="00CA1C22" w:rsidRPr="00813113">
        <w:rPr>
          <w:b/>
          <w:bCs/>
        </w:rPr>
        <w:t xml:space="preserve">program will </w:t>
      </w:r>
      <w:r w:rsidR="002210DE" w:rsidRPr="00813113">
        <w:rPr>
          <w:b/>
          <w:bCs/>
        </w:rPr>
        <w:t>exfiltrate</w:t>
      </w:r>
      <w:r w:rsidR="002210DE">
        <w:t xml:space="preserve"> the </w:t>
      </w:r>
      <w:r w:rsidR="002210DE" w:rsidRPr="00325FE1">
        <w:rPr>
          <w:b/>
          <w:bCs/>
        </w:rPr>
        <w:t>file</w:t>
      </w:r>
      <w:r w:rsidR="002210DE">
        <w:t xml:space="preserve"> </w:t>
      </w:r>
      <w:r w:rsidR="00953223">
        <w:t xml:space="preserve">that was specified by the </w:t>
      </w:r>
      <w:r w:rsidR="00953223" w:rsidRPr="00813113">
        <w:rPr>
          <w:b/>
          <w:bCs/>
        </w:rPr>
        <w:t>listening program</w:t>
      </w:r>
      <w:r w:rsidR="00A415DF">
        <w:t xml:space="preserve"> and </w:t>
      </w:r>
      <w:r w:rsidR="003C29C4">
        <w:t xml:space="preserve">send it over the </w:t>
      </w:r>
      <w:r w:rsidR="003C29C4" w:rsidRPr="00813113">
        <w:rPr>
          <w:b/>
          <w:bCs/>
        </w:rPr>
        <w:t>socket</w:t>
      </w:r>
      <w:r w:rsidR="005C516D">
        <w:t>.</w:t>
      </w:r>
      <w:r w:rsidR="006A29EC">
        <w:t xml:space="preserve"> The file will be written </w:t>
      </w:r>
      <w:r w:rsidR="00742A3C">
        <w:t xml:space="preserve">by the </w:t>
      </w:r>
      <w:r w:rsidR="007F1F7E">
        <w:t xml:space="preserve">program </w:t>
      </w:r>
      <w:r w:rsidR="007F436F">
        <w:t>that is listening.</w:t>
      </w:r>
    </w:p>
    <w:p w14:paraId="070B7417" w14:textId="77777777" w:rsidR="00157FF0" w:rsidRDefault="009D7377" w:rsidP="00157FF0">
      <w:pPr>
        <w:keepNext/>
      </w:pPr>
      <w:r w:rsidRPr="009D7377">
        <w:lastRenderedPageBreak/>
        <w:drawing>
          <wp:inline distT="0" distB="0" distL="0" distR="0" wp14:anchorId="71FA6342" wp14:editId="113DC437">
            <wp:extent cx="6272381" cy="2859803"/>
            <wp:effectExtent l="19050" t="19050" r="14605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3806"/>
                    <a:stretch/>
                  </pic:blipFill>
                  <pic:spPr bwMode="auto">
                    <a:xfrm>
                      <a:off x="0" y="0"/>
                      <a:ext cx="6272784" cy="285998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C03A9" w14:textId="52DB08DA" w:rsidR="00B15B59" w:rsidRDefault="00157FF0" w:rsidP="00855B53">
      <w:pPr>
        <w:pStyle w:val="Caption"/>
        <w:rPr>
          <w:noProof/>
        </w:rPr>
      </w:pPr>
      <w:r>
        <w:t xml:space="preserve">Figure </w:t>
      </w:r>
      <w:fldSimple w:instr=" SEQ Figure \* ARABIC ">
        <w:r w:rsidR="0043693C">
          <w:rPr>
            <w:noProof/>
          </w:rPr>
          <w:t>3</w:t>
        </w:r>
      </w:fldSimple>
      <w:r>
        <w:t>. The Attacker with Reve</w:t>
      </w:r>
      <w:r>
        <w:rPr>
          <w:noProof/>
        </w:rPr>
        <w:t>rse TCP Execute the Program with Exfiltrate Option</w:t>
      </w:r>
    </w:p>
    <w:p w14:paraId="6E154995" w14:textId="77777777" w:rsidR="00643FC5" w:rsidRDefault="00643FC5" w:rsidP="00643FC5">
      <w:pPr>
        <w:keepNext/>
      </w:pPr>
      <w:r w:rsidRPr="00643FC5">
        <w:drawing>
          <wp:inline distT="0" distB="0" distL="0" distR="0" wp14:anchorId="0567FD06" wp14:editId="070D1429">
            <wp:extent cx="6272784" cy="602187"/>
            <wp:effectExtent l="19050" t="19050" r="1397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2784" cy="6021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EDF0C" w14:textId="1E55A1BD" w:rsidR="006D5C1A" w:rsidRDefault="00643FC5" w:rsidP="00855B53">
      <w:pPr>
        <w:pStyle w:val="Caption"/>
      </w:pPr>
      <w:r>
        <w:t xml:space="preserve">Figure </w:t>
      </w:r>
      <w:fldSimple w:instr=" SEQ Figure \* ARABIC ">
        <w:r w:rsidR="0043693C">
          <w:rPr>
            <w:noProof/>
          </w:rPr>
          <w:t>4</w:t>
        </w:r>
      </w:fldSimple>
      <w:r>
        <w:t>. The Attacker Received the File with Another Command Prompt Opened</w:t>
      </w:r>
    </w:p>
    <w:p w14:paraId="67EA87E2" w14:textId="77777777" w:rsidR="009C27D7" w:rsidRDefault="00C01450" w:rsidP="009C27D7">
      <w:pPr>
        <w:keepNext/>
      </w:pPr>
      <w:r w:rsidRPr="00C01450">
        <w:drawing>
          <wp:inline distT="0" distB="0" distL="0" distR="0" wp14:anchorId="546DCE44" wp14:editId="311204EA">
            <wp:extent cx="6280785" cy="1269365"/>
            <wp:effectExtent l="19050" t="19050" r="24765" b="26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269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E02E02" w14:textId="2283DCE4" w:rsidR="00687128" w:rsidRDefault="009C27D7" w:rsidP="00687128">
      <w:pPr>
        <w:pStyle w:val="Caption"/>
      </w:pPr>
      <w:r>
        <w:t xml:space="preserve">Figure </w:t>
      </w:r>
      <w:fldSimple w:instr=" SEQ Figure \* ARABIC ">
        <w:r w:rsidR="0043693C">
          <w:rPr>
            <w:noProof/>
          </w:rPr>
          <w:t>5</w:t>
        </w:r>
      </w:fldSimple>
      <w:r>
        <w:t>.</w:t>
      </w:r>
      <w:r w:rsidR="00A22FA3">
        <w:t xml:space="preserve"> </w:t>
      </w:r>
      <w:r>
        <w:t xml:space="preserve">The Result and the Content of "secret.txt" in </w:t>
      </w:r>
      <w:proofErr w:type="gramStart"/>
      <w:r>
        <w:t>".hidden</w:t>
      </w:r>
      <w:proofErr w:type="gramEnd"/>
      <w:r>
        <w:t>" Directory</w:t>
      </w:r>
    </w:p>
    <w:p w14:paraId="6629FFCB" w14:textId="77777777" w:rsidR="0043693C" w:rsidRDefault="009604B2" w:rsidP="0043693C">
      <w:pPr>
        <w:keepNext/>
      </w:pPr>
      <w:r w:rsidRPr="009604B2">
        <w:drawing>
          <wp:inline distT="0" distB="0" distL="0" distR="0" wp14:anchorId="5D5A7445" wp14:editId="119685D9">
            <wp:extent cx="6280785" cy="2759320"/>
            <wp:effectExtent l="19050" t="19050" r="2476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769"/>
                    <a:stretch/>
                  </pic:blipFill>
                  <pic:spPr bwMode="auto">
                    <a:xfrm>
                      <a:off x="0" y="0"/>
                      <a:ext cx="6280785" cy="27593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A5C45" w14:textId="259EEF5E" w:rsidR="00860A2F" w:rsidRPr="00860A2F" w:rsidRDefault="0043693C" w:rsidP="0034737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. The Extracted File from the Victim</w:t>
      </w:r>
    </w:p>
    <w:sectPr w:rsidR="00860A2F" w:rsidRPr="00860A2F" w:rsidSect="00DF2179">
      <w:headerReference w:type="default" r:id="rId15"/>
      <w:footerReference w:type="default" r:id="rId16"/>
      <w:headerReference w:type="first" r:id="rId17"/>
      <w:footerReference w:type="first" r:id="rId18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DDE93" w14:textId="77777777" w:rsidR="0096102E" w:rsidRDefault="0096102E" w:rsidP="00273E4A">
      <w:r>
        <w:separator/>
      </w:r>
    </w:p>
  </w:endnote>
  <w:endnote w:type="continuationSeparator" w:id="0">
    <w:p w14:paraId="5158816E" w14:textId="77777777" w:rsidR="0096102E" w:rsidRDefault="0096102E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18E6C" w14:textId="77777777" w:rsidR="0096102E" w:rsidRDefault="0096102E" w:rsidP="00273E4A">
      <w:r>
        <w:separator/>
      </w:r>
    </w:p>
  </w:footnote>
  <w:footnote w:type="continuationSeparator" w:id="0">
    <w:p w14:paraId="21271599" w14:textId="77777777" w:rsidR="0096102E" w:rsidRDefault="0096102E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8"/>
      <w:gridCol w:w="4943"/>
    </w:tblGrid>
    <w:tr w:rsidR="005D0782" w14:paraId="0D6E0B6F" w14:textId="77777777" w:rsidTr="005D0782">
      <w:tc>
        <w:tcPr>
          <w:tcW w:w="5220" w:type="dxa"/>
        </w:tcPr>
        <w:p w14:paraId="2923BFF6" w14:textId="38CA4079" w:rsidR="005D0782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876A58">
            <w:rPr>
              <w:b/>
              <w:sz w:val="20"/>
              <w:lang w:val="id-ID"/>
            </w:rPr>
            <w:t>ddmmyy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D468B2"/>
    <w:multiLevelType w:val="hybridMultilevel"/>
    <w:tmpl w:val="A6C67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lowerLetter"/>
      <w:lvlText w:val="%3"/>
      <w:lvlJc w:val="left"/>
      <w:pPr>
        <w:ind w:left="180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6"/>
  </w:num>
  <w:num w:numId="5">
    <w:abstractNumId w:val="11"/>
  </w:num>
  <w:num w:numId="6">
    <w:abstractNumId w:val="9"/>
  </w:num>
  <w:num w:numId="7">
    <w:abstractNumId w:val="12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7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95F58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00B5F"/>
    <w:rsid w:val="0010500A"/>
    <w:rsid w:val="001055DA"/>
    <w:rsid w:val="001128D4"/>
    <w:rsid w:val="00122BC2"/>
    <w:rsid w:val="00126822"/>
    <w:rsid w:val="00131DAA"/>
    <w:rsid w:val="00145C2E"/>
    <w:rsid w:val="00150E94"/>
    <w:rsid w:val="0015105A"/>
    <w:rsid w:val="00151847"/>
    <w:rsid w:val="0015698F"/>
    <w:rsid w:val="00157FF0"/>
    <w:rsid w:val="00183F26"/>
    <w:rsid w:val="001934DF"/>
    <w:rsid w:val="001955A6"/>
    <w:rsid w:val="001A300E"/>
    <w:rsid w:val="001B3A2E"/>
    <w:rsid w:val="001D4810"/>
    <w:rsid w:val="001D5482"/>
    <w:rsid w:val="001E23F6"/>
    <w:rsid w:val="001E2EA2"/>
    <w:rsid w:val="001E4042"/>
    <w:rsid w:val="001E637E"/>
    <w:rsid w:val="001E7ABE"/>
    <w:rsid w:val="001F64B6"/>
    <w:rsid w:val="002136E8"/>
    <w:rsid w:val="002210DE"/>
    <w:rsid w:val="00224780"/>
    <w:rsid w:val="00234F72"/>
    <w:rsid w:val="00235C36"/>
    <w:rsid w:val="002376FA"/>
    <w:rsid w:val="00273E4A"/>
    <w:rsid w:val="00281799"/>
    <w:rsid w:val="0028253A"/>
    <w:rsid w:val="002841B3"/>
    <w:rsid w:val="002956DC"/>
    <w:rsid w:val="00296DA6"/>
    <w:rsid w:val="002A07C0"/>
    <w:rsid w:val="002A138B"/>
    <w:rsid w:val="002A66E0"/>
    <w:rsid w:val="002B00F2"/>
    <w:rsid w:val="002B301F"/>
    <w:rsid w:val="002B7CDD"/>
    <w:rsid w:val="002C1B92"/>
    <w:rsid w:val="002C39A9"/>
    <w:rsid w:val="002C3AC5"/>
    <w:rsid w:val="002C7FC0"/>
    <w:rsid w:val="002D1472"/>
    <w:rsid w:val="002D7F31"/>
    <w:rsid w:val="002E3324"/>
    <w:rsid w:val="002E624A"/>
    <w:rsid w:val="003002A2"/>
    <w:rsid w:val="00305136"/>
    <w:rsid w:val="003054E4"/>
    <w:rsid w:val="00320C87"/>
    <w:rsid w:val="00321362"/>
    <w:rsid w:val="00323347"/>
    <w:rsid w:val="00325FE1"/>
    <w:rsid w:val="003432E6"/>
    <w:rsid w:val="003439D3"/>
    <w:rsid w:val="00347376"/>
    <w:rsid w:val="00361201"/>
    <w:rsid w:val="0036420F"/>
    <w:rsid w:val="0036669F"/>
    <w:rsid w:val="00366844"/>
    <w:rsid w:val="0037553B"/>
    <w:rsid w:val="0038376D"/>
    <w:rsid w:val="00384C7B"/>
    <w:rsid w:val="00387D06"/>
    <w:rsid w:val="003952E0"/>
    <w:rsid w:val="003A1788"/>
    <w:rsid w:val="003A617B"/>
    <w:rsid w:val="003B1D05"/>
    <w:rsid w:val="003B27CC"/>
    <w:rsid w:val="003B5F77"/>
    <w:rsid w:val="003C07AD"/>
    <w:rsid w:val="003C0A29"/>
    <w:rsid w:val="003C1CE6"/>
    <w:rsid w:val="003C29C4"/>
    <w:rsid w:val="003D7084"/>
    <w:rsid w:val="003F71D2"/>
    <w:rsid w:val="00402495"/>
    <w:rsid w:val="004074A1"/>
    <w:rsid w:val="00420AFF"/>
    <w:rsid w:val="00422134"/>
    <w:rsid w:val="004251BC"/>
    <w:rsid w:val="00434FFC"/>
    <w:rsid w:val="0043693C"/>
    <w:rsid w:val="00443A6D"/>
    <w:rsid w:val="00446550"/>
    <w:rsid w:val="00446D31"/>
    <w:rsid w:val="0045325D"/>
    <w:rsid w:val="004564E4"/>
    <w:rsid w:val="004633AF"/>
    <w:rsid w:val="0046440B"/>
    <w:rsid w:val="00470964"/>
    <w:rsid w:val="004716A8"/>
    <w:rsid w:val="00474DDB"/>
    <w:rsid w:val="00494E4C"/>
    <w:rsid w:val="00495A9F"/>
    <w:rsid w:val="004A6F1F"/>
    <w:rsid w:val="004B47B5"/>
    <w:rsid w:val="004B6AFE"/>
    <w:rsid w:val="004C0F0C"/>
    <w:rsid w:val="004C5258"/>
    <w:rsid w:val="004D176C"/>
    <w:rsid w:val="004E7352"/>
    <w:rsid w:val="005023ED"/>
    <w:rsid w:val="00502EC4"/>
    <w:rsid w:val="00507C9F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97D1F"/>
    <w:rsid w:val="005A072D"/>
    <w:rsid w:val="005A32DD"/>
    <w:rsid w:val="005B07D4"/>
    <w:rsid w:val="005B3392"/>
    <w:rsid w:val="005B66A9"/>
    <w:rsid w:val="005C156C"/>
    <w:rsid w:val="005C19B6"/>
    <w:rsid w:val="005C516D"/>
    <w:rsid w:val="005D0782"/>
    <w:rsid w:val="005F47E6"/>
    <w:rsid w:val="005F794B"/>
    <w:rsid w:val="0060104D"/>
    <w:rsid w:val="0060201C"/>
    <w:rsid w:val="0060486C"/>
    <w:rsid w:val="00626C66"/>
    <w:rsid w:val="00635EE5"/>
    <w:rsid w:val="00643F75"/>
    <w:rsid w:val="00643FC5"/>
    <w:rsid w:val="00664137"/>
    <w:rsid w:val="0067443D"/>
    <w:rsid w:val="00687128"/>
    <w:rsid w:val="00691F39"/>
    <w:rsid w:val="006A29EC"/>
    <w:rsid w:val="006B60D0"/>
    <w:rsid w:val="006D36BC"/>
    <w:rsid w:val="006D5C1A"/>
    <w:rsid w:val="006E5435"/>
    <w:rsid w:val="006F4D80"/>
    <w:rsid w:val="00701ECA"/>
    <w:rsid w:val="00720962"/>
    <w:rsid w:val="0072245D"/>
    <w:rsid w:val="00725E5C"/>
    <w:rsid w:val="00737595"/>
    <w:rsid w:val="00742A3C"/>
    <w:rsid w:val="00787247"/>
    <w:rsid w:val="007955AD"/>
    <w:rsid w:val="007B5A6A"/>
    <w:rsid w:val="007C1C37"/>
    <w:rsid w:val="007E0EE7"/>
    <w:rsid w:val="007F1F7E"/>
    <w:rsid w:val="007F436F"/>
    <w:rsid w:val="00802956"/>
    <w:rsid w:val="00810737"/>
    <w:rsid w:val="00811C48"/>
    <w:rsid w:val="00813113"/>
    <w:rsid w:val="00815DB3"/>
    <w:rsid w:val="00826AB7"/>
    <w:rsid w:val="0083459F"/>
    <w:rsid w:val="0083780E"/>
    <w:rsid w:val="008470CD"/>
    <w:rsid w:val="00851976"/>
    <w:rsid w:val="00855B53"/>
    <w:rsid w:val="00860A2F"/>
    <w:rsid w:val="008674E6"/>
    <w:rsid w:val="00876001"/>
    <w:rsid w:val="00876A58"/>
    <w:rsid w:val="00877415"/>
    <w:rsid w:val="00885672"/>
    <w:rsid w:val="008925DD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3223"/>
    <w:rsid w:val="00955016"/>
    <w:rsid w:val="009568C5"/>
    <w:rsid w:val="009604B2"/>
    <w:rsid w:val="0096102E"/>
    <w:rsid w:val="00961A2D"/>
    <w:rsid w:val="0097243E"/>
    <w:rsid w:val="00973849"/>
    <w:rsid w:val="009832E4"/>
    <w:rsid w:val="009848CF"/>
    <w:rsid w:val="009A2464"/>
    <w:rsid w:val="009A3737"/>
    <w:rsid w:val="009C27D7"/>
    <w:rsid w:val="009C7801"/>
    <w:rsid w:val="009D7377"/>
    <w:rsid w:val="009E29D9"/>
    <w:rsid w:val="00A1473C"/>
    <w:rsid w:val="00A22FA3"/>
    <w:rsid w:val="00A32343"/>
    <w:rsid w:val="00A415DF"/>
    <w:rsid w:val="00A46082"/>
    <w:rsid w:val="00A50AF3"/>
    <w:rsid w:val="00A52AB7"/>
    <w:rsid w:val="00A53D38"/>
    <w:rsid w:val="00A552D5"/>
    <w:rsid w:val="00A933D3"/>
    <w:rsid w:val="00AA1407"/>
    <w:rsid w:val="00AA1841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0A38"/>
    <w:rsid w:val="00AF264E"/>
    <w:rsid w:val="00AF338E"/>
    <w:rsid w:val="00B04C4C"/>
    <w:rsid w:val="00B15B59"/>
    <w:rsid w:val="00B16058"/>
    <w:rsid w:val="00B17AD5"/>
    <w:rsid w:val="00B212C7"/>
    <w:rsid w:val="00B25A20"/>
    <w:rsid w:val="00B440FB"/>
    <w:rsid w:val="00B4674F"/>
    <w:rsid w:val="00B517FB"/>
    <w:rsid w:val="00B54173"/>
    <w:rsid w:val="00B62FF8"/>
    <w:rsid w:val="00B67595"/>
    <w:rsid w:val="00B7140C"/>
    <w:rsid w:val="00B81979"/>
    <w:rsid w:val="00B948DA"/>
    <w:rsid w:val="00B9609E"/>
    <w:rsid w:val="00BA5685"/>
    <w:rsid w:val="00BC6DE8"/>
    <w:rsid w:val="00BE0705"/>
    <w:rsid w:val="00BF2997"/>
    <w:rsid w:val="00BF7C45"/>
    <w:rsid w:val="00C01450"/>
    <w:rsid w:val="00C25F66"/>
    <w:rsid w:val="00C31396"/>
    <w:rsid w:val="00C44051"/>
    <w:rsid w:val="00C525FC"/>
    <w:rsid w:val="00C56C03"/>
    <w:rsid w:val="00C57A8A"/>
    <w:rsid w:val="00C57FE8"/>
    <w:rsid w:val="00C6549A"/>
    <w:rsid w:val="00C8483C"/>
    <w:rsid w:val="00C915BF"/>
    <w:rsid w:val="00CA1C22"/>
    <w:rsid w:val="00CB3B33"/>
    <w:rsid w:val="00CB736B"/>
    <w:rsid w:val="00CD64BC"/>
    <w:rsid w:val="00CF11B0"/>
    <w:rsid w:val="00D12AE0"/>
    <w:rsid w:val="00D22C95"/>
    <w:rsid w:val="00D30822"/>
    <w:rsid w:val="00D3685C"/>
    <w:rsid w:val="00D37E0D"/>
    <w:rsid w:val="00D42ECD"/>
    <w:rsid w:val="00D47C75"/>
    <w:rsid w:val="00D60A6D"/>
    <w:rsid w:val="00D67DFC"/>
    <w:rsid w:val="00D91703"/>
    <w:rsid w:val="00D94095"/>
    <w:rsid w:val="00D95848"/>
    <w:rsid w:val="00D96449"/>
    <w:rsid w:val="00D97F57"/>
    <w:rsid w:val="00DA4A85"/>
    <w:rsid w:val="00DB0A75"/>
    <w:rsid w:val="00DC4B9D"/>
    <w:rsid w:val="00DC700A"/>
    <w:rsid w:val="00DE2FA6"/>
    <w:rsid w:val="00DF2179"/>
    <w:rsid w:val="00DF224B"/>
    <w:rsid w:val="00DF30F5"/>
    <w:rsid w:val="00DF718C"/>
    <w:rsid w:val="00E0375C"/>
    <w:rsid w:val="00E03DA9"/>
    <w:rsid w:val="00E047D9"/>
    <w:rsid w:val="00E16E5F"/>
    <w:rsid w:val="00E335DA"/>
    <w:rsid w:val="00E34712"/>
    <w:rsid w:val="00E36B77"/>
    <w:rsid w:val="00E36EA8"/>
    <w:rsid w:val="00E47A5C"/>
    <w:rsid w:val="00E502A7"/>
    <w:rsid w:val="00E55187"/>
    <w:rsid w:val="00E642BF"/>
    <w:rsid w:val="00E660C4"/>
    <w:rsid w:val="00E83F0C"/>
    <w:rsid w:val="00E92911"/>
    <w:rsid w:val="00EB5190"/>
    <w:rsid w:val="00EB7CD4"/>
    <w:rsid w:val="00EC09D6"/>
    <w:rsid w:val="00ED5890"/>
    <w:rsid w:val="00EE3FD1"/>
    <w:rsid w:val="00EF17AC"/>
    <w:rsid w:val="00F22A92"/>
    <w:rsid w:val="00F2595B"/>
    <w:rsid w:val="00F36E33"/>
    <w:rsid w:val="00F53807"/>
    <w:rsid w:val="00F712CE"/>
    <w:rsid w:val="00F80742"/>
    <w:rsid w:val="00F955DA"/>
    <w:rsid w:val="00FA01EE"/>
    <w:rsid w:val="00FA41A2"/>
    <w:rsid w:val="00FB4466"/>
    <w:rsid w:val="00FC245F"/>
    <w:rsid w:val="00FD5F75"/>
    <w:rsid w:val="00FE17DE"/>
    <w:rsid w:val="00FF088E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C1B92"/>
    <w:pPr>
      <w:ind w:left="720"/>
      <w:contextualSpacing/>
    </w:pPr>
  </w:style>
  <w:style w:type="table" w:styleId="GridTable4">
    <w:name w:val="Grid Table 4"/>
    <w:basedOn w:val="TableNormal"/>
    <w:uiPriority w:val="49"/>
    <w:rsid w:val="004251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855B53"/>
    <w:pPr>
      <w:spacing w:after="200" w:line="360" w:lineRule="auto"/>
      <w:jc w:val="center"/>
    </w:pPr>
    <w:rPr>
      <w:b/>
      <w:i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30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WAHYU</cp:lastModifiedBy>
  <cp:revision>118</cp:revision>
  <dcterms:created xsi:type="dcterms:W3CDTF">2017-10-20T05:51:00Z</dcterms:created>
  <dcterms:modified xsi:type="dcterms:W3CDTF">2021-06-13T22:42:00Z</dcterms:modified>
</cp:coreProperties>
</file>