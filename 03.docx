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B2657F2" w:rsidR="00321362" w:rsidRPr="00B67595" w:rsidRDefault="00D9170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91703">
              <w:rPr>
                <w:rFonts w:ascii="Arial Narrow" w:hAnsi="Arial Narrow" w:cs="Tahoma"/>
                <w:sz w:val="36"/>
              </w:rPr>
              <w:t>COMP6548</w:t>
            </w:r>
          </w:p>
          <w:p w14:paraId="36656A16" w14:textId="57104A25" w:rsidR="00235C36" w:rsidRPr="00876A58" w:rsidRDefault="009848CF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848CF">
              <w:rPr>
                <w:rFonts w:ascii="Arial Narrow" w:hAnsi="Arial Narrow" w:cs="Tahoma"/>
                <w:sz w:val="36"/>
              </w:rPr>
              <w:t>Programming for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AD8DB2D" w:rsidR="00F80742" w:rsidRPr="00DF718C" w:rsidRDefault="006E543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777777" w:rsidR="000732DF" w:rsidRPr="0036420F" w:rsidRDefault="0007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6420F">
              <w:rPr>
                <w:rFonts w:ascii="Arial" w:hAnsi="Arial" w:cs="Arial"/>
                <w:b/>
                <w:sz w:val="20"/>
              </w:rPr>
              <w:t>&lt;</w:t>
            </w:r>
            <w:r>
              <w:rPr>
                <w:rFonts w:ascii="Arial" w:hAnsi="Arial" w:cs="Arial"/>
                <w:b/>
                <w:sz w:val="20"/>
              </w:rPr>
              <w:t>Case Code</w:t>
            </w:r>
            <w:r w:rsidRPr="0036420F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7777777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[Odd/Even/Compact]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2C1B9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F4C80F9" w14:textId="29673E8E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Socket Network Program for Penetration Testing</w:t>
      </w:r>
    </w:p>
    <w:p w14:paraId="74FCB6BB" w14:textId="77777777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Web Vulnerability with Programming</w:t>
      </w:r>
    </w:p>
    <w:p w14:paraId="7C69654F" w14:textId="4BF7F578" w:rsidR="00955016" w:rsidRPr="00443A6D" w:rsidRDefault="00402495" w:rsidP="00443A6D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Additional tools for Penetration Testing</w:t>
      </w:r>
    </w:p>
    <w:p w14:paraId="5B0BED00" w14:textId="46FE3B31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3900A37" w14:textId="2EC2E78F" w:rsidR="002C1B92" w:rsidRPr="00FF60A6" w:rsidRDefault="00F601F8" w:rsidP="0028253A">
      <w:pPr>
        <w:pStyle w:val="ListParagraph"/>
        <w:numPr>
          <w:ilvl w:val="0"/>
          <w:numId w:val="13"/>
        </w:numPr>
        <w:spacing w:line="360" w:lineRule="auto"/>
      </w:pPr>
      <w:r w:rsidRPr="00F601F8">
        <w:t>Introduction to Socket Programming</w:t>
      </w:r>
    </w:p>
    <w:p w14:paraId="77E4CB6D" w14:textId="77777777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220CA74A" w14:textId="77777777" w:rsidR="00F13BBC" w:rsidRDefault="00F13BBC" w:rsidP="00F13BBC">
      <w:pPr>
        <w:numPr>
          <w:ilvl w:val="0"/>
          <w:numId w:val="14"/>
        </w:numPr>
        <w:suppressAutoHyphens/>
        <w:spacing w:line="360" w:lineRule="auto"/>
        <w:jc w:val="both"/>
      </w:pPr>
      <w:r>
        <w:t>Create Client Program using TCP Protocol</w:t>
      </w:r>
    </w:p>
    <w:p w14:paraId="5A7A943A" w14:textId="77777777" w:rsidR="00F13BBC" w:rsidRDefault="00F13BBC" w:rsidP="00F13BBC">
      <w:pPr>
        <w:numPr>
          <w:ilvl w:val="0"/>
          <w:numId w:val="14"/>
        </w:numPr>
        <w:suppressAutoHyphens/>
        <w:spacing w:line="360" w:lineRule="auto"/>
        <w:jc w:val="both"/>
      </w:pPr>
      <w:r>
        <w:t>Create Server Program using TCP Protocol</w:t>
      </w:r>
    </w:p>
    <w:p w14:paraId="5175C43E" w14:textId="522DC0B0" w:rsidR="0015105A" w:rsidRDefault="00F13BBC" w:rsidP="00B16C88">
      <w:pPr>
        <w:numPr>
          <w:ilvl w:val="0"/>
          <w:numId w:val="14"/>
        </w:numPr>
        <w:suppressAutoHyphens/>
        <w:spacing w:line="360" w:lineRule="auto"/>
        <w:jc w:val="both"/>
      </w:pPr>
      <w:r>
        <w:t>Python Threading and Multi-processing</w:t>
      </w:r>
    </w:p>
    <w:p w14:paraId="40E8EC3E" w14:textId="0DA61E05" w:rsidR="002C1B92" w:rsidRDefault="002C1B92" w:rsidP="0015105A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6D13FD1" w14:textId="704BA2BA" w:rsidR="00BC6DE8" w:rsidRDefault="00DC281D" w:rsidP="00DC281D">
      <w:pPr>
        <w:jc w:val="center"/>
        <w:rPr>
          <w:b/>
          <w:bCs/>
        </w:rPr>
      </w:pPr>
      <w:r>
        <w:rPr>
          <w:b/>
          <w:bCs/>
        </w:rPr>
        <w:t>Chatting</w:t>
      </w:r>
    </w:p>
    <w:p w14:paraId="20AEB6C7" w14:textId="69A6B7D9" w:rsidR="00DC281D" w:rsidRDefault="00DC281D" w:rsidP="00DC281D">
      <w:pPr>
        <w:rPr>
          <w:b/>
          <w:bCs/>
        </w:rPr>
      </w:pPr>
    </w:p>
    <w:p w14:paraId="3BE7EB94" w14:textId="4A06867B" w:rsidR="00DC281D" w:rsidRDefault="00630E65" w:rsidP="00DC281D">
      <w:r>
        <w:tab/>
        <w:t xml:space="preserve">You ask a Python Programmer are asked to </w:t>
      </w:r>
      <w:r w:rsidR="00DB4282">
        <w:t xml:space="preserve">code a program that can chat between one another using </w:t>
      </w:r>
      <w:r w:rsidR="00DB4282" w:rsidRPr="00DB4282">
        <w:rPr>
          <w:b/>
          <w:bCs/>
        </w:rPr>
        <w:t>socket</w:t>
      </w:r>
      <w:r w:rsidR="00DB4282">
        <w:rPr>
          <w:b/>
          <w:bCs/>
        </w:rPr>
        <w:t xml:space="preserve"> library</w:t>
      </w:r>
      <w:r w:rsidR="00DB4282">
        <w:t>.</w:t>
      </w:r>
      <w:r w:rsidR="00252B42">
        <w:t xml:space="preserve"> The chat room only consists of 2 </w:t>
      </w:r>
      <w:r w:rsidR="009E7CAB">
        <w:t>people</w:t>
      </w:r>
      <w:r w:rsidR="00252B42">
        <w:t>, here are the requirements:</w:t>
      </w:r>
    </w:p>
    <w:p w14:paraId="65D69CDF" w14:textId="1E592111" w:rsidR="00252B42" w:rsidRDefault="00252B42" w:rsidP="00DC281D"/>
    <w:p w14:paraId="5C564C03" w14:textId="497EA3C9" w:rsidR="0057645A" w:rsidRDefault="00383951" w:rsidP="00DC281D">
      <w:r>
        <w:t>Server (Chat room host)</w:t>
      </w:r>
    </w:p>
    <w:p w14:paraId="3706E3AC" w14:textId="77777777" w:rsidR="0057645A" w:rsidRDefault="0057645A" w:rsidP="00DC281D"/>
    <w:p w14:paraId="44A42D95" w14:textId="77777777" w:rsidR="00252B42" w:rsidRDefault="00252B42" w:rsidP="00252B42">
      <w:pPr>
        <w:pStyle w:val="ListParagraph"/>
        <w:numPr>
          <w:ilvl w:val="0"/>
          <w:numId w:val="15"/>
        </w:numPr>
        <w:spacing w:after="240"/>
      </w:pPr>
      <w:r>
        <w:t xml:space="preserve">The program contains argument parser with </w:t>
      </w:r>
      <w:proofErr w:type="spellStart"/>
      <w:r w:rsidRPr="00AA4AA2">
        <w:rPr>
          <w:b/>
          <w:bCs/>
        </w:rPr>
        <w:t>getopt</w:t>
      </w:r>
      <w:proofErr w:type="spellEnd"/>
      <w:r>
        <w:t xml:space="preserve"> </w:t>
      </w:r>
      <w:r w:rsidRPr="00AA4AA2">
        <w:rPr>
          <w:b/>
          <w:bCs/>
        </w:rPr>
        <w:t>library</w:t>
      </w:r>
      <w:r>
        <w:t xml:space="preserve"> with the following specification: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1800"/>
        <w:gridCol w:w="5836"/>
      </w:tblGrid>
      <w:tr w:rsidR="00252B42" w14:paraId="0FDD3535" w14:textId="77777777" w:rsidTr="004D7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9757416" w14:textId="77777777" w:rsidR="00252B42" w:rsidRDefault="00252B42" w:rsidP="004D71A0">
            <w:pPr>
              <w:jc w:val="center"/>
            </w:pPr>
            <w:r>
              <w:t>No.</w:t>
            </w:r>
          </w:p>
        </w:tc>
        <w:tc>
          <w:tcPr>
            <w:tcW w:w="1440" w:type="dxa"/>
          </w:tcPr>
          <w:p w14:paraId="59F355D2" w14:textId="77777777" w:rsidR="00252B42" w:rsidRDefault="00252B42" w:rsidP="004D7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Short </w:t>
            </w:r>
            <w:proofErr w:type="spellStart"/>
            <w:r>
              <w:t>Args</w:t>
            </w:r>
            <w:proofErr w:type="spellEnd"/>
          </w:p>
        </w:tc>
        <w:tc>
          <w:tcPr>
            <w:tcW w:w="1800" w:type="dxa"/>
          </w:tcPr>
          <w:p w14:paraId="67302D5B" w14:textId="77777777" w:rsidR="00252B42" w:rsidRDefault="00252B42" w:rsidP="004D7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 </w:t>
            </w:r>
            <w:proofErr w:type="spellStart"/>
            <w:r>
              <w:t>Args</w:t>
            </w:r>
            <w:proofErr w:type="spellEnd"/>
          </w:p>
        </w:tc>
        <w:tc>
          <w:tcPr>
            <w:tcW w:w="5836" w:type="dxa"/>
          </w:tcPr>
          <w:p w14:paraId="3E48F49E" w14:textId="77777777" w:rsidR="00252B42" w:rsidRDefault="00252B42" w:rsidP="004D7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52B42" w14:paraId="76748B08" w14:textId="77777777" w:rsidTr="004D7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44EE3A2" w14:textId="77777777" w:rsidR="00252B42" w:rsidRDefault="00252B42" w:rsidP="004D71A0">
            <w:pPr>
              <w:jc w:val="center"/>
            </w:pPr>
            <w:r>
              <w:t>1.</w:t>
            </w:r>
          </w:p>
        </w:tc>
        <w:tc>
          <w:tcPr>
            <w:tcW w:w="1440" w:type="dxa"/>
            <w:vAlign w:val="center"/>
          </w:tcPr>
          <w:p w14:paraId="517F8C3A" w14:textId="77777777" w:rsidR="00252B42" w:rsidRDefault="00252B42" w:rsidP="004D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800" w:type="dxa"/>
            <w:vAlign w:val="center"/>
          </w:tcPr>
          <w:p w14:paraId="253366C3" w14:textId="77777777" w:rsidR="00252B42" w:rsidRDefault="00252B42" w:rsidP="004D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ip</w:t>
            </w:r>
            <w:proofErr w:type="spellEnd"/>
          </w:p>
        </w:tc>
        <w:tc>
          <w:tcPr>
            <w:tcW w:w="5836" w:type="dxa"/>
            <w:vAlign w:val="center"/>
          </w:tcPr>
          <w:p w14:paraId="3FFA0A93" w14:textId="77777777" w:rsidR="00252B42" w:rsidRDefault="00252B42" w:rsidP="004D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BF55E2">
              <w:t xml:space="preserve">he </w:t>
            </w:r>
            <w:proofErr w:type="spellStart"/>
            <w:r w:rsidRPr="00BF55E2">
              <w:t>ip</w:t>
            </w:r>
            <w:proofErr w:type="spellEnd"/>
            <w:r w:rsidRPr="00BF55E2">
              <w:t xml:space="preserve"> address of the target</w:t>
            </w:r>
            <w:r>
              <w:t xml:space="preserve"> (default </w:t>
            </w:r>
            <w:proofErr w:type="spellStart"/>
            <w:r>
              <w:t>ip</w:t>
            </w:r>
            <w:proofErr w:type="spellEnd"/>
            <w:r>
              <w:t xml:space="preserve"> 127.0.0.1)</w:t>
            </w:r>
          </w:p>
        </w:tc>
      </w:tr>
      <w:tr w:rsidR="00252B42" w14:paraId="0C201D0E" w14:textId="77777777" w:rsidTr="004D71A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0B0F2410" w14:textId="0D7DC2D4" w:rsidR="00252B42" w:rsidRDefault="0078408D" w:rsidP="004D71A0">
            <w:pPr>
              <w:jc w:val="center"/>
            </w:pPr>
            <w:r>
              <w:t>2</w:t>
            </w:r>
            <w:r w:rsidR="00252B42">
              <w:t>.</w:t>
            </w:r>
          </w:p>
        </w:tc>
        <w:tc>
          <w:tcPr>
            <w:tcW w:w="1440" w:type="dxa"/>
            <w:vAlign w:val="center"/>
          </w:tcPr>
          <w:p w14:paraId="5EE732D5" w14:textId="77777777" w:rsidR="00252B42" w:rsidRDefault="00252B42" w:rsidP="004D7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-h</w:t>
            </w:r>
          </w:p>
        </w:tc>
        <w:tc>
          <w:tcPr>
            <w:tcW w:w="1800" w:type="dxa"/>
            <w:vAlign w:val="center"/>
          </w:tcPr>
          <w:p w14:paraId="6695F7FC" w14:textId="77777777" w:rsidR="00252B42" w:rsidRDefault="00252B42" w:rsidP="004D7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--help</w:t>
            </w:r>
          </w:p>
        </w:tc>
        <w:tc>
          <w:tcPr>
            <w:tcW w:w="5836" w:type="dxa"/>
            <w:vAlign w:val="center"/>
          </w:tcPr>
          <w:p w14:paraId="225759E3" w14:textId="77777777" w:rsidR="00252B42" w:rsidRDefault="00252B42" w:rsidP="004D7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the help menu</w:t>
            </w:r>
          </w:p>
        </w:tc>
      </w:tr>
      <w:tr w:rsidR="00252B42" w14:paraId="6B3BFCDF" w14:textId="77777777" w:rsidTr="004D7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7074F6B" w14:textId="42FA52D7" w:rsidR="00252B42" w:rsidRDefault="0078408D" w:rsidP="004D71A0">
            <w:pPr>
              <w:jc w:val="center"/>
            </w:pPr>
            <w:r>
              <w:t>3</w:t>
            </w:r>
            <w:r w:rsidR="00252B42">
              <w:t>.</w:t>
            </w:r>
          </w:p>
        </w:tc>
        <w:tc>
          <w:tcPr>
            <w:tcW w:w="1440" w:type="dxa"/>
            <w:vAlign w:val="center"/>
          </w:tcPr>
          <w:p w14:paraId="7E7E9196" w14:textId="77777777" w:rsidR="00252B42" w:rsidRDefault="00252B42" w:rsidP="004D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</w:t>
            </w:r>
          </w:p>
        </w:tc>
        <w:tc>
          <w:tcPr>
            <w:tcW w:w="1800" w:type="dxa"/>
            <w:vAlign w:val="center"/>
          </w:tcPr>
          <w:p w14:paraId="58A41FE7" w14:textId="77777777" w:rsidR="00252B42" w:rsidRDefault="00252B42" w:rsidP="004D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--port</w:t>
            </w:r>
          </w:p>
        </w:tc>
        <w:tc>
          <w:tcPr>
            <w:tcW w:w="5836" w:type="dxa"/>
            <w:vAlign w:val="center"/>
          </w:tcPr>
          <w:p w14:paraId="2B68B6DD" w14:textId="7F6D8DD6" w:rsidR="00252B42" w:rsidRDefault="00252B42" w:rsidP="004D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port number</w:t>
            </w:r>
            <w:r w:rsidR="00F1306D">
              <w:t xml:space="preserve"> </w:t>
            </w:r>
            <w:r>
              <w:t>(default port 1234)</w:t>
            </w:r>
          </w:p>
        </w:tc>
      </w:tr>
    </w:tbl>
    <w:p w14:paraId="7760E6E0" w14:textId="77777777" w:rsidR="00252B42" w:rsidRDefault="00252B42" w:rsidP="00252B42">
      <w:pPr>
        <w:pStyle w:val="ListParagraph"/>
        <w:spacing w:after="240"/>
      </w:pPr>
    </w:p>
    <w:p w14:paraId="5B8626EB" w14:textId="62A136D5" w:rsidR="00252B42" w:rsidRDefault="002B7E0D" w:rsidP="00252B42">
      <w:pPr>
        <w:pStyle w:val="ListParagraph"/>
        <w:numPr>
          <w:ilvl w:val="0"/>
          <w:numId w:val="15"/>
        </w:numPr>
        <w:spacing w:after="240"/>
      </w:pPr>
      <w:r>
        <w:t xml:space="preserve">Make the </w:t>
      </w:r>
      <w:r w:rsidR="00F06FA4">
        <w:t xml:space="preserve">program to wait for the client to connect to the chat room host. After </w:t>
      </w:r>
      <w:r w:rsidR="00A13C7D">
        <w:t xml:space="preserve">there is a client connect to the host, initiate the </w:t>
      </w:r>
      <w:r w:rsidR="00A13C7D" w:rsidRPr="00A13C7D">
        <w:rPr>
          <w:b/>
          <w:bCs/>
        </w:rPr>
        <w:t>chat process</w:t>
      </w:r>
      <w:r w:rsidR="00A13C7D">
        <w:t>.</w:t>
      </w:r>
      <w:r w:rsidR="00CA2058">
        <w:t xml:space="preserve"> Make the program can </w:t>
      </w:r>
      <w:r w:rsidR="00CA2058">
        <w:rPr>
          <w:b/>
          <w:bCs/>
        </w:rPr>
        <w:t>send</w:t>
      </w:r>
      <w:r w:rsidR="00CA2058">
        <w:t xml:space="preserve"> message to the client and </w:t>
      </w:r>
      <w:r w:rsidR="00CA2058">
        <w:rPr>
          <w:b/>
          <w:bCs/>
        </w:rPr>
        <w:t>receive</w:t>
      </w:r>
      <w:r w:rsidR="00CA2058">
        <w:t xml:space="preserve"> message from the client.</w:t>
      </w:r>
    </w:p>
    <w:p w14:paraId="5DC16C95" w14:textId="136852DB" w:rsidR="002E4ED7" w:rsidRDefault="002E4ED7" w:rsidP="00252B42">
      <w:pPr>
        <w:pStyle w:val="ListParagraph"/>
        <w:numPr>
          <w:ilvl w:val="0"/>
          <w:numId w:val="15"/>
        </w:numPr>
        <w:spacing w:after="240"/>
      </w:pPr>
      <w:r>
        <w:t xml:space="preserve">Make the program </w:t>
      </w:r>
      <w:r>
        <w:rPr>
          <w:b/>
          <w:bCs/>
        </w:rPr>
        <w:t>exit</w:t>
      </w:r>
      <w:r>
        <w:t xml:space="preserve"> and </w:t>
      </w:r>
      <w:r>
        <w:rPr>
          <w:b/>
          <w:bCs/>
        </w:rPr>
        <w:t>terminate</w:t>
      </w:r>
      <w:r>
        <w:t xml:space="preserve"> the </w:t>
      </w:r>
      <w:r w:rsidRPr="00682812">
        <w:rPr>
          <w:b/>
          <w:bCs/>
        </w:rPr>
        <w:t>connection</w:t>
      </w:r>
      <w:r>
        <w:t xml:space="preserve"> if the user type “exit”.</w:t>
      </w:r>
    </w:p>
    <w:p w14:paraId="00AE9559" w14:textId="06866E51" w:rsidR="00252B42" w:rsidRDefault="009E7CAB" w:rsidP="00DC281D">
      <w:r>
        <w:t>Client</w:t>
      </w:r>
    </w:p>
    <w:p w14:paraId="6E42D07F" w14:textId="7761E9DB" w:rsidR="009E7CAB" w:rsidRDefault="009E7CAB" w:rsidP="00DC281D"/>
    <w:p w14:paraId="243E22A4" w14:textId="77777777" w:rsidR="009E7CAB" w:rsidRDefault="009E7CAB" w:rsidP="009E7CAB">
      <w:pPr>
        <w:pStyle w:val="ListParagraph"/>
        <w:numPr>
          <w:ilvl w:val="0"/>
          <w:numId w:val="16"/>
        </w:numPr>
        <w:spacing w:after="240"/>
      </w:pPr>
      <w:r>
        <w:t xml:space="preserve">The program contains argument parser with </w:t>
      </w:r>
      <w:proofErr w:type="spellStart"/>
      <w:r w:rsidRPr="00AA4AA2">
        <w:rPr>
          <w:b/>
          <w:bCs/>
        </w:rPr>
        <w:t>getopt</w:t>
      </w:r>
      <w:proofErr w:type="spellEnd"/>
      <w:r>
        <w:t xml:space="preserve"> </w:t>
      </w:r>
      <w:r w:rsidRPr="00AA4AA2">
        <w:rPr>
          <w:b/>
          <w:bCs/>
        </w:rPr>
        <w:t>library</w:t>
      </w:r>
      <w:r>
        <w:t xml:space="preserve"> with the following specification: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1800"/>
        <w:gridCol w:w="5836"/>
      </w:tblGrid>
      <w:tr w:rsidR="009E7CAB" w14:paraId="252ADD55" w14:textId="77777777" w:rsidTr="004D7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EC3A9D2" w14:textId="77777777" w:rsidR="009E7CAB" w:rsidRDefault="009E7CAB" w:rsidP="004D71A0">
            <w:pPr>
              <w:jc w:val="center"/>
            </w:pPr>
            <w:r>
              <w:t>No.</w:t>
            </w:r>
          </w:p>
        </w:tc>
        <w:tc>
          <w:tcPr>
            <w:tcW w:w="1440" w:type="dxa"/>
          </w:tcPr>
          <w:p w14:paraId="3356CFA1" w14:textId="77777777" w:rsidR="009E7CAB" w:rsidRDefault="009E7CAB" w:rsidP="004D7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Short </w:t>
            </w:r>
            <w:proofErr w:type="spellStart"/>
            <w:r>
              <w:t>Args</w:t>
            </w:r>
            <w:proofErr w:type="spellEnd"/>
          </w:p>
        </w:tc>
        <w:tc>
          <w:tcPr>
            <w:tcW w:w="1800" w:type="dxa"/>
          </w:tcPr>
          <w:p w14:paraId="24683486" w14:textId="77777777" w:rsidR="009E7CAB" w:rsidRDefault="009E7CAB" w:rsidP="004D7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 </w:t>
            </w:r>
            <w:proofErr w:type="spellStart"/>
            <w:r>
              <w:t>Args</w:t>
            </w:r>
            <w:proofErr w:type="spellEnd"/>
          </w:p>
        </w:tc>
        <w:tc>
          <w:tcPr>
            <w:tcW w:w="5836" w:type="dxa"/>
          </w:tcPr>
          <w:p w14:paraId="4CB3B4C6" w14:textId="77777777" w:rsidR="009E7CAB" w:rsidRDefault="009E7CAB" w:rsidP="004D7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7CAB" w14:paraId="2EA2F3AD" w14:textId="77777777" w:rsidTr="004D7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7879D1B4" w14:textId="77777777" w:rsidR="009E7CAB" w:rsidRDefault="009E7CAB" w:rsidP="004D71A0">
            <w:pPr>
              <w:jc w:val="center"/>
            </w:pPr>
            <w:r>
              <w:t>1.</w:t>
            </w:r>
          </w:p>
        </w:tc>
        <w:tc>
          <w:tcPr>
            <w:tcW w:w="1440" w:type="dxa"/>
            <w:vAlign w:val="center"/>
          </w:tcPr>
          <w:p w14:paraId="746EDFB2" w14:textId="77777777" w:rsidR="009E7CAB" w:rsidRDefault="009E7CAB" w:rsidP="004D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800" w:type="dxa"/>
            <w:vAlign w:val="center"/>
          </w:tcPr>
          <w:p w14:paraId="5C88B2DD" w14:textId="77777777" w:rsidR="009E7CAB" w:rsidRDefault="009E7CAB" w:rsidP="004D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  <w:proofErr w:type="spellStart"/>
            <w:r>
              <w:t>ip</w:t>
            </w:r>
            <w:proofErr w:type="spellEnd"/>
          </w:p>
        </w:tc>
        <w:tc>
          <w:tcPr>
            <w:tcW w:w="5836" w:type="dxa"/>
            <w:vAlign w:val="center"/>
          </w:tcPr>
          <w:p w14:paraId="0342A43A" w14:textId="77777777" w:rsidR="009E7CAB" w:rsidRDefault="009E7CAB" w:rsidP="004D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BF55E2">
              <w:t xml:space="preserve">he </w:t>
            </w:r>
            <w:proofErr w:type="spellStart"/>
            <w:r w:rsidRPr="00BF55E2">
              <w:t>ip</w:t>
            </w:r>
            <w:proofErr w:type="spellEnd"/>
            <w:r w:rsidRPr="00BF55E2">
              <w:t xml:space="preserve"> address of the target</w:t>
            </w:r>
            <w:r>
              <w:t xml:space="preserve"> (default </w:t>
            </w:r>
            <w:proofErr w:type="spellStart"/>
            <w:r>
              <w:t>ip</w:t>
            </w:r>
            <w:proofErr w:type="spellEnd"/>
            <w:r>
              <w:t xml:space="preserve"> 127.0.0.1)</w:t>
            </w:r>
          </w:p>
        </w:tc>
      </w:tr>
      <w:tr w:rsidR="009E7CAB" w14:paraId="467DCFB0" w14:textId="77777777" w:rsidTr="004D71A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C6B0CF1" w14:textId="77777777" w:rsidR="009E7CAB" w:rsidRDefault="009E7CAB" w:rsidP="004D71A0">
            <w:pPr>
              <w:jc w:val="center"/>
            </w:pPr>
            <w:r>
              <w:t>2.</w:t>
            </w:r>
          </w:p>
        </w:tc>
        <w:tc>
          <w:tcPr>
            <w:tcW w:w="1440" w:type="dxa"/>
            <w:vAlign w:val="center"/>
          </w:tcPr>
          <w:p w14:paraId="71DC42E7" w14:textId="77777777" w:rsidR="009E7CAB" w:rsidRDefault="009E7CAB" w:rsidP="004D7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-h</w:t>
            </w:r>
          </w:p>
        </w:tc>
        <w:tc>
          <w:tcPr>
            <w:tcW w:w="1800" w:type="dxa"/>
            <w:vAlign w:val="center"/>
          </w:tcPr>
          <w:p w14:paraId="29FF9174" w14:textId="77777777" w:rsidR="009E7CAB" w:rsidRDefault="009E7CAB" w:rsidP="004D71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--help</w:t>
            </w:r>
          </w:p>
        </w:tc>
        <w:tc>
          <w:tcPr>
            <w:tcW w:w="5836" w:type="dxa"/>
            <w:vAlign w:val="center"/>
          </w:tcPr>
          <w:p w14:paraId="4C7BDA98" w14:textId="77777777" w:rsidR="009E7CAB" w:rsidRDefault="009E7CAB" w:rsidP="004D7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the help menu</w:t>
            </w:r>
          </w:p>
        </w:tc>
      </w:tr>
      <w:tr w:rsidR="009E7CAB" w14:paraId="10127AFA" w14:textId="77777777" w:rsidTr="004D7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63955DF0" w14:textId="77777777" w:rsidR="009E7CAB" w:rsidRDefault="009E7CAB" w:rsidP="004D71A0">
            <w:pPr>
              <w:jc w:val="center"/>
            </w:pPr>
            <w:r>
              <w:t>3.</w:t>
            </w:r>
          </w:p>
        </w:tc>
        <w:tc>
          <w:tcPr>
            <w:tcW w:w="1440" w:type="dxa"/>
            <w:vAlign w:val="center"/>
          </w:tcPr>
          <w:p w14:paraId="7441B992" w14:textId="77777777" w:rsidR="009E7CAB" w:rsidRDefault="009E7CAB" w:rsidP="004D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</w:t>
            </w:r>
          </w:p>
        </w:tc>
        <w:tc>
          <w:tcPr>
            <w:tcW w:w="1800" w:type="dxa"/>
            <w:vAlign w:val="center"/>
          </w:tcPr>
          <w:p w14:paraId="1878F9C5" w14:textId="77777777" w:rsidR="009E7CAB" w:rsidRDefault="009E7CAB" w:rsidP="004D71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--port</w:t>
            </w:r>
          </w:p>
        </w:tc>
        <w:tc>
          <w:tcPr>
            <w:tcW w:w="5836" w:type="dxa"/>
            <w:vAlign w:val="center"/>
          </w:tcPr>
          <w:p w14:paraId="7412CB69" w14:textId="77777777" w:rsidR="009E7CAB" w:rsidRDefault="009E7CAB" w:rsidP="004D7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port number (default port 1234)</w:t>
            </w:r>
          </w:p>
        </w:tc>
      </w:tr>
    </w:tbl>
    <w:p w14:paraId="300477CD" w14:textId="77777777" w:rsidR="009E7CAB" w:rsidRDefault="009E7CAB" w:rsidP="009E7CAB">
      <w:pPr>
        <w:pStyle w:val="ListParagraph"/>
        <w:spacing w:after="240"/>
      </w:pPr>
    </w:p>
    <w:p w14:paraId="3674C90B" w14:textId="401498DC" w:rsidR="009E7CAB" w:rsidRDefault="009E7CAB" w:rsidP="009E7CAB">
      <w:pPr>
        <w:pStyle w:val="ListParagraph"/>
        <w:numPr>
          <w:ilvl w:val="0"/>
          <w:numId w:val="16"/>
        </w:numPr>
        <w:spacing w:after="240"/>
      </w:pPr>
      <w:r>
        <w:t xml:space="preserve">Make the program to connect to the chat room host. After </w:t>
      </w:r>
      <w:r w:rsidR="00967273">
        <w:t>c</w:t>
      </w:r>
      <w:r>
        <w:t xml:space="preserve">lient </w:t>
      </w:r>
      <w:r w:rsidR="00967273">
        <w:t xml:space="preserve">has </w:t>
      </w:r>
      <w:r>
        <w:t>connect</w:t>
      </w:r>
      <w:r w:rsidR="00967273">
        <w:t>ed</w:t>
      </w:r>
      <w:r>
        <w:t xml:space="preserve"> to the host, initiate the </w:t>
      </w:r>
      <w:r w:rsidRPr="00A13C7D">
        <w:rPr>
          <w:b/>
          <w:bCs/>
        </w:rPr>
        <w:t>chat process</w:t>
      </w:r>
      <w:r>
        <w:t xml:space="preserve">. Make the program can </w:t>
      </w:r>
      <w:r>
        <w:rPr>
          <w:b/>
          <w:bCs/>
        </w:rPr>
        <w:t>send</w:t>
      </w:r>
      <w:r>
        <w:t xml:space="preserve"> message to the </w:t>
      </w:r>
      <w:r w:rsidR="002E4270">
        <w:t>host</w:t>
      </w:r>
      <w:r>
        <w:t xml:space="preserve"> and </w:t>
      </w:r>
      <w:r>
        <w:rPr>
          <w:b/>
          <w:bCs/>
        </w:rPr>
        <w:t>receive</w:t>
      </w:r>
      <w:r>
        <w:t xml:space="preserve"> message from the </w:t>
      </w:r>
      <w:r w:rsidR="00A21B93">
        <w:t>host</w:t>
      </w:r>
      <w:r>
        <w:t>.</w:t>
      </w:r>
    </w:p>
    <w:p w14:paraId="7138F4A1" w14:textId="5AA9E5D3" w:rsidR="000E19FD" w:rsidRDefault="000E19FD" w:rsidP="005B4589">
      <w:pPr>
        <w:pStyle w:val="ListParagraph"/>
        <w:numPr>
          <w:ilvl w:val="0"/>
          <w:numId w:val="16"/>
        </w:numPr>
        <w:spacing w:after="240"/>
      </w:pPr>
      <w:r>
        <w:t xml:space="preserve">Make the program </w:t>
      </w:r>
      <w:r w:rsidRPr="000E19FD">
        <w:rPr>
          <w:b/>
          <w:bCs/>
        </w:rPr>
        <w:t>exit</w:t>
      </w:r>
      <w:r>
        <w:t xml:space="preserve"> and </w:t>
      </w:r>
      <w:r w:rsidRPr="000E19FD">
        <w:rPr>
          <w:b/>
          <w:bCs/>
        </w:rPr>
        <w:t>terminate</w:t>
      </w:r>
      <w:r>
        <w:t xml:space="preserve"> the </w:t>
      </w:r>
      <w:r w:rsidRPr="00682812">
        <w:rPr>
          <w:b/>
          <w:bCs/>
        </w:rPr>
        <w:t>connection</w:t>
      </w:r>
      <w:r>
        <w:t xml:space="preserve"> if the user type “exit”.</w:t>
      </w:r>
    </w:p>
    <w:p w14:paraId="541295DE" w14:textId="77777777" w:rsidR="00224754" w:rsidRDefault="00224754" w:rsidP="00224754">
      <w:pPr>
        <w:keepNext/>
        <w:jc w:val="center"/>
      </w:pPr>
      <w:r w:rsidRPr="00224754">
        <w:drawing>
          <wp:inline distT="0" distB="0" distL="0" distR="0" wp14:anchorId="48BC9216" wp14:editId="1190A39D">
            <wp:extent cx="6280785" cy="439420"/>
            <wp:effectExtent l="19050" t="19050" r="2476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394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57A36" w14:textId="638257DD" w:rsidR="009E7CAB" w:rsidRDefault="00224754" w:rsidP="00224754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0C1318">
        <w:rPr>
          <w:b/>
          <w:bCs/>
          <w:i w:val="0"/>
          <w:iCs w:val="0"/>
          <w:color w:val="auto"/>
        </w:rPr>
        <w:t xml:space="preserve">Figure </w:t>
      </w:r>
      <w:r w:rsidRPr="000C1318">
        <w:rPr>
          <w:b/>
          <w:bCs/>
          <w:i w:val="0"/>
          <w:iCs w:val="0"/>
          <w:color w:val="auto"/>
        </w:rPr>
        <w:fldChar w:fldCharType="begin"/>
      </w:r>
      <w:r w:rsidRPr="000C1318">
        <w:rPr>
          <w:b/>
          <w:bCs/>
          <w:i w:val="0"/>
          <w:iCs w:val="0"/>
          <w:color w:val="auto"/>
        </w:rPr>
        <w:instrText xml:space="preserve"> SEQ Figure \* ARABIC </w:instrText>
      </w:r>
      <w:r w:rsidRPr="000C1318">
        <w:rPr>
          <w:b/>
          <w:bCs/>
          <w:i w:val="0"/>
          <w:iCs w:val="0"/>
          <w:color w:val="auto"/>
        </w:rPr>
        <w:fldChar w:fldCharType="separate"/>
      </w:r>
      <w:r w:rsidR="00C04B3C">
        <w:rPr>
          <w:b/>
          <w:bCs/>
          <w:i w:val="0"/>
          <w:iCs w:val="0"/>
          <w:noProof/>
          <w:color w:val="auto"/>
        </w:rPr>
        <w:t>1</w:t>
      </w:r>
      <w:r w:rsidRPr="000C1318">
        <w:rPr>
          <w:b/>
          <w:bCs/>
          <w:i w:val="0"/>
          <w:iCs w:val="0"/>
          <w:color w:val="auto"/>
        </w:rPr>
        <w:fldChar w:fldCharType="end"/>
      </w:r>
      <w:r w:rsidRPr="000C1318">
        <w:rPr>
          <w:b/>
          <w:bCs/>
          <w:i w:val="0"/>
          <w:iCs w:val="0"/>
          <w:color w:val="auto"/>
        </w:rPr>
        <w:t>. Client and Server Connected</w:t>
      </w:r>
    </w:p>
    <w:p w14:paraId="62007AC5" w14:textId="77777777" w:rsidR="00A25390" w:rsidRDefault="00A25390" w:rsidP="00C04B3C">
      <w:pPr>
        <w:keepNext/>
        <w:jc w:val="center"/>
      </w:pPr>
      <w:r w:rsidRPr="00A25390">
        <w:lastRenderedPageBreak/>
        <w:drawing>
          <wp:inline distT="0" distB="0" distL="0" distR="0" wp14:anchorId="2FAE4497" wp14:editId="7D7034C4">
            <wp:extent cx="6280785" cy="1032510"/>
            <wp:effectExtent l="19050" t="19050" r="2476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0325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F26A6" w14:textId="74CE0BE8" w:rsidR="00A25390" w:rsidRPr="00C04B3C" w:rsidRDefault="00A25390" w:rsidP="00A25390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C04B3C">
        <w:rPr>
          <w:b/>
          <w:bCs/>
          <w:i w:val="0"/>
          <w:iCs w:val="0"/>
          <w:color w:val="auto"/>
        </w:rPr>
        <w:t xml:space="preserve">Figure </w:t>
      </w:r>
      <w:r w:rsidRPr="00C04B3C">
        <w:rPr>
          <w:b/>
          <w:bCs/>
          <w:i w:val="0"/>
          <w:iCs w:val="0"/>
          <w:color w:val="auto"/>
        </w:rPr>
        <w:fldChar w:fldCharType="begin"/>
      </w:r>
      <w:r w:rsidRPr="00C04B3C">
        <w:rPr>
          <w:b/>
          <w:bCs/>
          <w:i w:val="0"/>
          <w:iCs w:val="0"/>
          <w:color w:val="auto"/>
        </w:rPr>
        <w:instrText xml:space="preserve"> SEQ Figure \* ARABIC </w:instrText>
      </w:r>
      <w:r w:rsidRPr="00C04B3C">
        <w:rPr>
          <w:b/>
          <w:bCs/>
          <w:i w:val="0"/>
          <w:iCs w:val="0"/>
          <w:color w:val="auto"/>
        </w:rPr>
        <w:fldChar w:fldCharType="separate"/>
      </w:r>
      <w:r w:rsidR="00C04B3C">
        <w:rPr>
          <w:b/>
          <w:bCs/>
          <w:i w:val="0"/>
          <w:iCs w:val="0"/>
          <w:noProof/>
          <w:color w:val="auto"/>
        </w:rPr>
        <w:t>2</w:t>
      </w:r>
      <w:r w:rsidRPr="00C04B3C">
        <w:rPr>
          <w:b/>
          <w:bCs/>
          <w:i w:val="0"/>
          <w:iCs w:val="0"/>
          <w:color w:val="auto"/>
        </w:rPr>
        <w:fldChar w:fldCharType="end"/>
      </w:r>
      <w:r w:rsidRPr="00C04B3C">
        <w:rPr>
          <w:b/>
          <w:bCs/>
          <w:i w:val="0"/>
          <w:iCs w:val="0"/>
          <w:color w:val="auto"/>
        </w:rPr>
        <w:t>. Client and Server Sending Message</w:t>
      </w:r>
    </w:p>
    <w:p w14:paraId="4AA0FFF4" w14:textId="77777777" w:rsidR="00C04B3C" w:rsidRDefault="00C04B3C" w:rsidP="00C04B3C">
      <w:pPr>
        <w:keepNext/>
        <w:jc w:val="center"/>
      </w:pPr>
      <w:r w:rsidRPr="00C04B3C">
        <w:drawing>
          <wp:inline distT="0" distB="0" distL="0" distR="0" wp14:anchorId="5CD2066F" wp14:editId="3DE47A2C">
            <wp:extent cx="6280785" cy="1472565"/>
            <wp:effectExtent l="19050" t="19050" r="2476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47256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89C0B" w14:textId="7D572CD3" w:rsidR="00C04B3C" w:rsidRDefault="00C04B3C" w:rsidP="00C04B3C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F2716A">
        <w:rPr>
          <w:b/>
          <w:bCs/>
          <w:i w:val="0"/>
          <w:iCs w:val="0"/>
          <w:color w:val="auto"/>
        </w:rPr>
        <w:t xml:space="preserve">Figure </w:t>
      </w:r>
      <w:r w:rsidRPr="00F2716A">
        <w:rPr>
          <w:b/>
          <w:bCs/>
          <w:i w:val="0"/>
          <w:iCs w:val="0"/>
          <w:color w:val="auto"/>
        </w:rPr>
        <w:fldChar w:fldCharType="begin"/>
      </w:r>
      <w:r w:rsidRPr="00F2716A">
        <w:rPr>
          <w:b/>
          <w:bCs/>
          <w:i w:val="0"/>
          <w:iCs w:val="0"/>
          <w:color w:val="auto"/>
        </w:rPr>
        <w:instrText xml:space="preserve"> SEQ Figure \* ARABIC </w:instrText>
      </w:r>
      <w:r w:rsidRPr="00F2716A">
        <w:rPr>
          <w:b/>
          <w:bCs/>
          <w:i w:val="0"/>
          <w:iCs w:val="0"/>
          <w:color w:val="auto"/>
        </w:rPr>
        <w:fldChar w:fldCharType="separate"/>
      </w:r>
      <w:r w:rsidRPr="00F2716A">
        <w:rPr>
          <w:b/>
          <w:bCs/>
          <w:i w:val="0"/>
          <w:iCs w:val="0"/>
          <w:noProof/>
          <w:color w:val="auto"/>
        </w:rPr>
        <w:t>3</w:t>
      </w:r>
      <w:r w:rsidRPr="00F2716A">
        <w:rPr>
          <w:b/>
          <w:bCs/>
          <w:i w:val="0"/>
          <w:iCs w:val="0"/>
          <w:color w:val="auto"/>
        </w:rPr>
        <w:fldChar w:fldCharType="end"/>
      </w:r>
      <w:r w:rsidRPr="00F2716A">
        <w:rPr>
          <w:b/>
          <w:bCs/>
          <w:i w:val="0"/>
          <w:iCs w:val="0"/>
          <w:color w:val="auto"/>
        </w:rPr>
        <w:t>. Client Exit from the Chat Room</w:t>
      </w:r>
      <w:r w:rsidR="0043425C">
        <w:rPr>
          <w:b/>
          <w:bCs/>
          <w:i w:val="0"/>
          <w:iCs w:val="0"/>
          <w:color w:val="auto"/>
        </w:rPr>
        <w:t>*</w:t>
      </w:r>
    </w:p>
    <w:p w14:paraId="145FA63F" w14:textId="347981A6" w:rsidR="0043425C" w:rsidRDefault="0043425C" w:rsidP="0043425C"/>
    <w:p w14:paraId="346F9113" w14:textId="1225ED8A" w:rsidR="0043425C" w:rsidRPr="0043425C" w:rsidRDefault="0043425C" w:rsidP="0043425C">
      <w:r>
        <w:t>*</w:t>
      </w:r>
      <w:r w:rsidR="00EF2D74">
        <w:t>Note:</w:t>
      </w:r>
      <w:r>
        <w:t xml:space="preserve"> </w:t>
      </w:r>
      <w:r w:rsidR="00A15743">
        <w:t>The host doesn’t automatically exit after client exit, you need to type enter first</w:t>
      </w:r>
      <w:r w:rsidR="00B8005E">
        <w:t xml:space="preserve"> and then the host’s socket will terminate the connection.</w:t>
      </w:r>
      <w:r w:rsidR="005F7E61">
        <w:t xml:space="preserve"> (The input() still hold the host program) and vice versa. </w:t>
      </w:r>
    </w:p>
    <w:sectPr w:rsidR="0043425C" w:rsidRPr="0043425C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F8BB" w14:textId="77777777" w:rsidR="00CF7BAA" w:rsidRDefault="00CF7BAA" w:rsidP="00273E4A">
      <w:r>
        <w:separator/>
      </w:r>
    </w:p>
  </w:endnote>
  <w:endnote w:type="continuationSeparator" w:id="0">
    <w:p w14:paraId="578E57B2" w14:textId="77777777" w:rsidR="00CF7BAA" w:rsidRDefault="00CF7BA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1F46" w14:textId="77777777" w:rsidR="00CF7BAA" w:rsidRDefault="00CF7BAA" w:rsidP="00273E4A">
      <w:r>
        <w:separator/>
      </w:r>
    </w:p>
  </w:footnote>
  <w:footnote w:type="continuationSeparator" w:id="0">
    <w:p w14:paraId="74388176" w14:textId="77777777" w:rsidR="00CF7BAA" w:rsidRDefault="00CF7BA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38CA4079" w:rsidR="005D0782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876A58">
            <w:rPr>
              <w:b/>
              <w:sz w:val="20"/>
              <w:lang w:val="id-ID"/>
            </w:rPr>
            <w:t>ddmmyy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D468B2"/>
    <w:multiLevelType w:val="hybridMultilevel"/>
    <w:tmpl w:val="A6C6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CD6C7A"/>
    <w:multiLevelType w:val="hybridMultilevel"/>
    <w:tmpl w:val="A6C6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</w:num>
  <w:num w:numId="14">
    <w:abstractNumId w:val="2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95F58"/>
    <w:rsid w:val="000A0C90"/>
    <w:rsid w:val="000A23D8"/>
    <w:rsid w:val="000A3F41"/>
    <w:rsid w:val="000B69D0"/>
    <w:rsid w:val="000C1318"/>
    <w:rsid w:val="000C3015"/>
    <w:rsid w:val="000E19FD"/>
    <w:rsid w:val="000F057A"/>
    <w:rsid w:val="000F1EBF"/>
    <w:rsid w:val="000F3EB6"/>
    <w:rsid w:val="000F7CFC"/>
    <w:rsid w:val="000F7FC6"/>
    <w:rsid w:val="00100B5F"/>
    <w:rsid w:val="0010500A"/>
    <w:rsid w:val="001128D4"/>
    <w:rsid w:val="00122BC2"/>
    <w:rsid w:val="00126822"/>
    <w:rsid w:val="00131DAA"/>
    <w:rsid w:val="00145C2E"/>
    <w:rsid w:val="00150E94"/>
    <w:rsid w:val="0015105A"/>
    <w:rsid w:val="00151847"/>
    <w:rsid w:val="0015698F"/>
    <w:rsid w:val="00183F26"/>
    <w:rsid w:val="001955A6"/>
    <w:rsid w:val="001A300E"/>
    <w:rsid w:val="001B3A2E"/>
    <w:rsid w:val="001D4810"/>
    <w:rsid w:val="001D5482"/>
    <w:rsid w:val="001E4042"/>
    <w:rsid w:val="001E637E"/>
    <w:rsid w:val="001E7ABE"/>
    <w:rsid w:val="001F64B6"/>
    <w:rsid w:val="00224754"/>
    <w:rsid w:val="00224780"/>
    <w:rsid w:val="00235C36"/>
    <w:rsid w:val="002376FA"/>
    <w:rsid w:val="00252B42"/>
    <w:rsid w:val="00273E4A"/>
    <w:rsid w:val="00281799"/>
    <w:rsid w:val="0028253A"/>
    <w:rsid w:val="002841B3"/>
    <w:rsid w:val="002956DC"/>
    <w:rsid w:val="00296DA6"/>
    <w:rsid w:val="002A07C0"/>
    <w:rsid w:val="002A138B"/>
    <w:rsid w:val="002A66E0"/>
    <w:rsid w:val="002B00F2"/>
    <w:rsid w:val="002B7CDD"/>
    <w:rsid w:val="002B7E0D"/>
    <w:rsid w:val="002C1B92"/>
    <w:rsid w:val="002C3AC5"/>
    <w:rsid w:val="002C7FC0"/>
    <w:rsid w:val="002D1472"/>
    <w:rsid w:val="002D7F31"/>
    <w:rsid w:val="002E3324"/>
    <w:rsid w:val="002E4270"/>
    <w:rsid w:val="002E4ED7"/>
    <w:rsid w:val="003002A2"/>
    <w:rsid w:val="00305136"/>
    <w:rsid w:val="003054E4"/>
    <w:rsid w:val="00320C87"/>
    <w:rsid w:val="00321362"/>
    <w:rsid w:val="00323347"/>
    <w:rsid w:val="003432E6"/>
    <w:rsid w:val="003439D3"/>
    <w:rsid w:val="00361201"/>
    <w:rsid w:val="0036420F"/>
    <w:rsid w:val="0036669F"/>
    <w:rsid w:val="00366844"/>
    <w:rsid w:val="0037553B"/>
    <w:rsid w:val="0038376D"/>
    <w:rsid w:val="00383951"/>
    <w:rsid w:val="00384C7B"/>
    <w:rsid w:val="00387D06"/>
    <w:rsid w:val="003952E0"/>
    <w:rsid w:val="003A1788"/>
    <w:rsid w:val="003A617B"/>
    <w:rsid w:val="003B1D05"/>
    <w:rsid w:val="003B27CC"/>
    <w:rsid w:val="003B5F77"/>
    <w:rsid w:val="003C07AD"/>
    <w:rsid w:val="003C0A29"/>
    <w:rsid w:val="003C1CE6"/>
    <w:rsid w:val="003D7084"/>
    <w:rsid w:val="003F71D2"/>
    <w:rsid w:val="00402495"/>
    <w:rsid w:val="00406E29"/>
    <w:rsid w:val="004074A1"/>
    <w:rsid w:val="00420AFF"/>
    <w:rsid w:val="00422134"/>
    <w:rsid w:val="0043425C"/>
    <w:rsid w:val="00434FFC"/>
    <w:rsid w:val="00443A6D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7645A"/>
    <w:rsid w:val="00582417"/>
    <w:rsid w:val="00582E4C"/>
    <w:rsid w:val="00597D1F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5F7E61"/>
    <w:rsid w:val="0060201C"/>
    <w:rsid w:val="0060486C"/>
    <w:rsid w:val="00630E65"/>
    <w:rsid w:val="00635EE5"/>
    <w:rsid w:val="00643F75"/>
    <w:rsid w:val="00664137"/>
    <w:rsid w:val="0067443D"/>
    <w:rsid w:val="00682812"/>
    <w:rsid w:val="00691F39"/>
    <w:rsid w:val="006D36BC"/>
    <w:rsid w:val="006E5435"/>
    <w:rsid w:val="006F4D80"/>
    <w:rsid w:val="00701ECA"/>
    <w:rsid w:val="007109F7"/>
    <w:rsid w:val="00720962"/>
    <w:rsid w:val="0072245D"/>
    <w:rsid w:val="00737595"/>
    <w:rsid w:val="0078408D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51976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75B0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5016"/>
    <w:rsid w:val="009568C5"/>
    <w:rsid w:val="00961A2D"/>
    <w:rsid w:val="00967273"/>
    <w:rsid w:val="0097243E"/>
    <w:rsid w:val="00973849"/>
    <w:rsid w:val="009832E4"/>
    <w:rsid w:val="009848CF"/>
    <w:rsid w:val="009A2464"/>
    <w:rsid w:val="009A3737"/>
    <w:rsid w:val="009C7801"/>
    <w:rsid w:val="009E29D9"/>
    <w:rsid w:val="009E7CAB"/>
    <w:rsid w:val="00A13C7D"/>
    <w:rsid w:val="00A1473C"/>
    <w:rsid w:val="00A15743"/>
    <w:rsid w:val="00A21B93"/>
    <w:rsid w:val="00A25390"/>
    <w:rsid w:val="00A32343"/>
    <w:rsid w:val="00A46082"/>
    <w:rsid w:val="00A50AF3"/>
    <w:rsid w:val="00A52AB7"/>
    <w:rsid w:val="00A53D38"/>
    <w:rsid w:val="00A552D5"/>
    <w:rsid w:val="00A933D3"/>
    <w:rsid w:val="00AA1407"/>
    <w:rsid w:val="00AA7FDC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0A38"/>
    <w:rsid w:val="00AF264E"/>
    <w:rsid w:val="00AF338E"/>
    <w:rsid w:val="00B04C4C"/>
    <w:rsid w:val="00B16C88"/>
    <w:rsid w:val="00B17AD5"/>
    <w:rsid w:val="00B212C7"/>
    <w:rsid w:val="00B25A20"/>
    <w:rsid w:val="00B440FB"/>
    <w:rsid w:val="00B4674F"/>
    <w:rsid w:val="00B517FB"/>
    <w:rsid w:val="00B62FF8"/>
    <w:rsid w:val="00B67595"/>
    <w:rsid w:val="00B7140C"/>
    <w:rsid w:val="00B8005E"/>
    <w:rsid w:val="00B81979"/>
    <w:rsid w:val="00B948DA"/>
    <w:rsid w:val="00B9609E"/>
    <w:rsid w:val="00BA5685"/>
    <w:rsid w:val="00BC6DE8"/>
    <w:rsid w:val="00BE0705"/>
    <w:rsid w:val="00BF2997"/>
    <w:rsid w:val="00BF7C45"/>
    <w:rsid w:val="00C04541"/>
    <w:rsid w:val="00C04B3C"/>
    <w:rsid w:val="00C251A9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A2058"/>
    <w:rsid w:val="00CB3B33"/>
    <w:rsid w:val="00CB736B"/>
    <w:rsid w:val="00CD64BC"/>
    <w:rsid w:val="00CF11B0"/>
    <w:rsid w:val="00CF7BAA"/>
    <w:rsid w:val="00D22C95"/>
    <w:rsid w:val="00D30822"/>
    <w:rsid w:val="00D3685C"/>
    <w:rsid w:val="00D37E0D"/>
    <w:rsid w:val="00D47C75"/>
    <w:rsid w:val="00D60A6D"/>
    <w:rsid w:val="00D67DFC"/>
    <w:rsid w:val="00D91703"/>
    <w:rsid w:val="00D95848"/>
    <w:rsid w:val="00DA4A85"/>
    <w:rsid w:val="00DA6225"/>
    <w:rsid w:val="00DB0A75"/>
    <w:rsid w:val="00DB4282"/>
    <w:rsid w:val="00DC281D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6E5F"/>
    <w:rsid w:val="00E335DA"/>
    <w:rsid w:val="00E34712"/>
    <w:rsid w:val="00E36B77"/>
    <w:rsid w:val="00E36EA8"/>
    <w:rsid w:val="00E47A5C"/>
    <w:rsid w:val="00E502A7"/>
    <w:rsid w:val="00E642BF"/>
    <w:rsid w:val="00E660C4"/>
    <w:rsid w:val="00E83F0C"/>
    <w:rsid w:val="00E92911"/>
    <w:rsid w:val="00EB5190"/>
    <w:rsid w:val="00EB7CD4"/>
    <w:rsid w:val="00EC09D6"/>
    <w:rsid w:val="00ED5890"/>
    <w:rsid w:val="00EF17AC"/>
    <w:rsid w:val="00EF2D74"/>
    <w:rsid w:val="00F06FA4"/>
    <w:rsid w:val="00F1306D"/>
    <w:rsid w:val="00F13BBC"/>
    <w:rsid w:val="00F22A92"/>
    <w:rsid w:val="00F2595B"/>
    <w:rsid w:val="00F2716A"/>
    <w:rsid w:val="00F36E33"/>
    <w:rsid w:val="00F53807"/>
    <w:rsid w:val="00F601F8"/>
    <w:rsid w:val="00F712CE"/>
    <w:rsid w:val="00F80742"/>
    <w:rsid w:val="00F8777F"/>
    <w:rsid w:val="00F955DA"/>
    <w:rsid w:val="00FA01EE"/>
    <w:rsid w:val="00FA41A2"/>
    <w:rsid w:val="00FC245F"/>
    <w:rsid w:val="00FD5F7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A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GridTable4">
    <w:name w:val="Grid Table 4"/>
    <w:basedOn w:val="TableNormal"/>
    <w:uiPriority w:val="49"/>
    <w:rsid w:val="00252B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24754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33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WAHYU</cp:lastModifiedBy>
  <cp:revision>81</cp:revision>
  <dcterms:created xsi:type="dcterms:W3CDTF">2017-10-20T05:51:00Z</dcterms:created>
  <dcterms:modified xsi:type="dcterms:W3CDTF">2021-06-15T13:25:00Z</dcterms:modified>
</cp:coreProperties>
</file>