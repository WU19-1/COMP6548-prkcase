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26096B1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7B2657F2" w:rsidR="00321362" w:rsidRPr="00B67595" w:rsidRDefault="00D91703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D91703">
              <w:rPr>
                <w:rFonts w:ascii="Arial Narrow" w:hAnsi="Arial Narrow" w:cs="Tahoma"/>
                <w:sz w:val="36"/>
              </w:rPr>
              <w:t>COMP6548</w:t>
            </w:r>
          </w:p>
          <w:p w14:paraId="36656A16" w14:textId="57104A25" w:rsidR="00235C36" w:rsidRPr="00876A58" w:rsidRDefault="009848CF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9848CF">
              <w:rPr>
                <w:rFonts w:ascii="Arial Narrow" w:hAnsi="Arial Narrow" w:cs="Tahoma"/>
                <w:sz w:val="36"/>
              </w:rPr>
              <w:t>Programming for Penetration Testing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5AD8DB2D" w:rsidR="00F80742" w:rsidRPr="00DF718C" w:rsidRDefault="006E5435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Cyber Security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7777777" w:rsidR="000732DF" w:rsidRPr="0036420F" w:rsidRDefault="000732DF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36420F">
              <w:rPr>
                <w:rFonts w:ascii="Arial" w:hAnsi="Arial" w:cs="Arial"/>
                <w:b/>
                <w:sz w:val="20"/>
              </w:rPr>
              <w:t>&lt;</w:t>
            </w:r>
            <w:r>
              <w:rPr>
                <w:rFonts w:ascii="Arial" w:hAnsi="Arial" w:cs="Arial"/>
                <w:b/>
                <w:sz w:val="20"/>
              </w:rPr>
              <w:t>Case Code</w:t>
            </w:r>
            <w:r w:rsidRPr="0036420F">
              <w:rPr>
                <w:rFonts w:ascii="Arial" w:hAnsi="Arial" w:cs="Arial"/>
                <w:b/>
                <w:sz w:val="20"/>
              </w:rPr>
              <w:t>&gt;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77777777" w:rsidR="00535DA7" w:rsidRPr="00876A5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[Odd/Even/Compact]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9999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9999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B3AD498" w14:textId="77777777" w:rsidR="002C1B92" w:rsidRDefault="002C1B92" w:rsidP="0028253A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3F4C80F9" w14:textId="29673E8E" w:rsidR="00402495" w:rsidRPr="00402495" w:rsidRDefault="00402495" w:rsidP="00402495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Socket Network Program for Penetration Testing</w:t>
      </w:r>
    </w:p>
    <w:p w14:paraId="74FCB6BB" w14:textId="77777777" w:rsidR="00402495" w:rsidRPr="00402495" w:rsidRDefault="00402495" w:rsidP="00402495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Web Vulnerability with Programming</w:t>
      </w:r>
    </w:p>
    <w:p w14:paraId="7C69654F" w14:textId="4BF7F578" w:rsidR="00955016" w:rsidRPr="00443A6D" w:rsidRDefault="00402495" w:rsidP="00443A6D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Additional tools for Penetration Testing</w:t>
      </w:r>
    </w:p>
    <w:p w14:paraId="5B0BED00" w14:textId="46FE3B31" w:rsidR="002C1B92" w:rsidRDefault="002C1B9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73900A37" w14:textId="69FF49D4" w:rsidR="002C1B92" w:rsidRPr="00FF60A6" w:rsidRDefault="00100B5F" w:rsidP="0028253A">
      <w:pPr>
        <w:pStyle w:val="ListParagraph"/>
        <w:numPr>
          <w:ilvl w:val="0"/>
          <w:numId w:val="13"/>
        </w:numPr>
        <w:spacing w:line="360" w:lineRule="auto"/>
      </w:pPr>
      <w:r w:rsidRPr="00100B5F">
        <w:t>Introduction to Python Programming</w:t>
      </w:r>
    </w:p>
    <w:p w14:paraId="77E4CB6D" w14:textId="77777777" w:rsidR="002C1B92" w:rsidRDefault="002C1B9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Subtopics</w:t>
      </w:r>
    </w:p>
    <w:p w14:paraId="1FF6B47C" w14:textId="77777777" w:rsidR="00B62FF8" w:rsidRDefault="00B62FF8" w:rsidP="00B62FF8">
      <w:pPr>
        <w:numPr>
          <w:ilvl w:val="0"/>
          <w:numId w:val="14"/>
        </w:numPr>
        <w:suppressAutoHyphens/>
        <w:spacing w:line="360" w:lineRule="auto"/>
        <w:jc w:val="both"/>
      </w:pPr>
      <w:r>
        <w:t>Basic Python (Input, Output, Selection, Looping, Function)</w:t>
      </w:r>
    </w:p>
    <w:p w14:paraId="5676CD1E" w14:textId="77777777" w:rsidR="00B62FF8" w:rsidRDefault="00B62FF8" w:rsidP="00B62FF8">
      <w:pPr>
        <w:numPr>
          <w:ilvl w:val="0"/>
          <w:numId w:val="14"/>
        </w:numPr>
        <w:suppressAutoHyphens/>
        <w:spacing w:line="360" w:lineRule="auto"/>
        <w:jc w:val="both"/>
      </w:pPr>
      <w:r>
        <w:t>Python List, Tuple, Dictionary</w:t>
      </w:r>
    </w:p>
    <w:p w14:paraId="26A7CA19" w14:textId="77777777" w:rsidR="00B62FF8" w:rsidRDefault="00B62FF8" w:rsidP="00B62FF8">
      <w:pPr>
        <w:numPr>
          <w:ilvl w:val="0"/>
          <w:numId w:val="14"/>
        </w:numPr>
        <w:suppressAutoHyphens/>
        <w:spacing w:line="360" w:lineRule="auto"/>
        <w:jc w:val="both"/>
      </w:pPr>
      <w:r>
        <w:t>Python Classes and Object</w:t>
      </w:r>
    </w:p>
    <w:p w14:paraId="0E00DE87" w14:textId="77777777" w:rsidR="00B62FF8" w:rsidRDefault="00B62FF8" w:rsidP="00B62FF8">
      <w:pPr>
        <w:numPr>
          <w:ilvl w:val="0"/>
          <w:numId w:val="14"/>
        </w:numPr>
        <w:suppressAutoHyphens/>
        <w:spacing w:line="360" w:lineRule="auto"/>
        <w:jc w:val="both"/>
      </w:pPr>
      <w:r>
        <w:t>Python Modules</w:t>
      </w:r>
    </w:p>
    <w:p w14:paraId="5175C43E" w14:textId="6CA73930" w:rsidR="0015105A" w:rsidRDefault="00B62FF8" w:rsidP="00B62FF8">
      <w:pPr>
        <w:numPr>
          <w:ilvl w:val="0"/>
          <w:numId w:val="14"/>
        </w:numPr>
        <w:suppressAutoHyphens/>
        <w:spacing w:line="360" w:lineRule="auto"/>
        <w:jc w:val="both"/>
      </w:pPr>
      <w:r>
        <w:t>Python Threading</w:t>
      </w:r>
      <w:r w:rsidR="006304D7">
        <w:t xml:space="preserve">, Thread Types, Event </w:t>
      </w:r>
      <w:r>
        <w:t>and Multi-processing</w:t>
      </w:r>
    </w:p>
    <w:p w14:paraId="40E8EC3E" w14:textId="0DA61E05" w:rsidR="002C1B92" w:rsidRDefault="002C1B92" w:rsidP="0015105A">
      <w:pPr>
        <w:numPr>
          <w:ilvl w:val="0"/>
          <w:numId w:val="14"/>
        </w:num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0C8E0F2D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5DDF7767" w14:textId="2B5A5D49" w:rsidR="00D934E7" w:rsidRPr="00C50269" w:rsidRDefault="00C50269" w:rsidP="00BF45A9">
      <w:pPr>
        <w:spacing w:line="276" w:lineRule="auto"/>
        <w:jc w:val="center"/>
        <w:rPr>
          <w:b/>
          <w:bCs/>
        </w:rPr>
      </w:pPr>
      <w:r w:rsidRPr="00C50269">
        <w:rPr>
          <w:b/>
          <w:bCs/>
        </w:rPr>
        <w:t>DOS Simulator</w:t>
      </w:r>
    </w:p>
    <w:p w14:paraId="16D13FD1" w14:textId="31B5F6D0" w:rsidR="00BC6DE8" w:rsidRDefault="00BC6DE8" w:rsidP="00BF45A9">
      <w:pPr>
        <w:spacing w:line="276" w:lineRule="auto"/>
        <w:rPr>
          <w:lang w:val="id-ID"/>
        </w:rPr>
      </w:pPr>
    </w:p>
    <w:p w14:paraId="2CCA4CC6" w14:textId="312C8DB2" w:rsidR="007D0C69" w:rsidRDefault="008E1310" w:rsidP="00BF45A9">
      <w:pPr>
        <w:spacing w:line="276" w:lineRule="auto"/>
      </w:pPr>
      <w:r>
        <w:rPr>
          <w:lang w:val="id-ID"/>
        </w:rPr>
        <w:tab/>
      </w:r>
      <w:r>
        <w:t xml:space="preserve">You are asked to make DOS Simulator on Python programming language that simulates DOS attack on a </w:t>
      </w:r>
      <w:r w:rsidR="00027CE7">
        <w:t>server with 2 types of service</w:t>
      </w:r>
      <w:r w:rsidR="00672BBC">
        <w:t>.</w:t>
      </w:r>
      <w:r w:rsidR="00A37E25">
        <w:t xml:space="preserve"> Here are the requirements for the program:</w:t>
      </w:r>
    </w:p>
    <w:p w14:paraId="1544BEFB" w14:textId="508DB10F" w:rsidR="00A37E25" w:rsidRDefault="00A37E25" w:rsidP="00BF45A9">
      <w:pPr>
        <w:spacing w:line="276" w:lineRule="auto"/>
      </w:pPr>
    </w:p>
    <w:p w14:paraId="66CE672F" w14:textId="6C96818A" w:rsidR="00945D23" w:rsidRDefault="00CB2C0E" w:rsidP="00FD3906">
      <w:pPr>
        <w:pStyle w:val="ListParagraph"/>
        <w:numPr>
          <w:ilvl w:val="0"/>
          <w:numId w:val="15"/>
        </w:numPr>
        <w:spacing w:line="360" w:lineRule="auto"/>
        <w:rPr>
          <w:b/>
          <w:bCs/>
        </w:rPr>
      </w:pPr>
      <w:r w:rsidRPr="00CB2C0E">
        <w:rPr>
          <w:b/>
          <w:bCs/>
        </w:rPr>
        <w:t>Menu</w:t>
      </w:r>
    </w:p>
    <w:p w14:paraId="136234E8" w14:textId="1C07FC1A" w:rsidR="00BA5E9D" w:rsidRDefault="00326113" w:rsidP="004677FA">
      <w:pPr>
        <w:keepNext/>
        <w:spacing w:line="276" w:lineRule="auto"/>
      </w:pPr>
      <w:r w:rsidRPr="00326113">
        <w:drawing>
          <wp:inline distT="0" distB="0" distL="0" distR="0" wp14:anchorId="795F3EC5" wp14:editId="6BC5F116">
            <wp:extent cx="6391656" cy="1053967"/>
            <wp:effectExtent l="19050" t="19050" r="9525" b="13335"/>
            <wp:docPr id="8" name="Picture 8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656" cy="1053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F47202" w14:textId="478ED43C" w:rsidR="006D2B33" w:rsidRPr="00FD3906" w:rsidRDefault="00BA5E9D" w:rsidP="00BA5E9D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FD3906">
        <w:rPr>
          <w:b/>
          <w:bCs/>
          <w:i w:val="0"/>
          <w:iCs w:val="0"/>
          <w:color w:val="auto"/>
        </w:rPr>
        <w:t xml:space="preserve">Figure </w:t>
      </w:r>
      <w:r w:rsidRPr="00FD3906">
        <w:rPr>
          <w:b/>
          <w:bCs/>
          <w:i w:val="0"/>
          <w:iCs w:val="0"/>
          <w:color w:val="auto"/>
        </w:rPr>
        <w:fldChar w:fldCharType="begin"/>
      </w:r>
      <w:r w:rsidRPr="00FD3906">
        <w:rPr>
          <w:b/>
          <w:bCs/>
          <w:i w:val="0"/>
          <w:iCs w:val="0"/>
          <w:color w:val="auto"/>
        </w:rPr>
        <w:instrText xml:space="preserve"> SEQ Figure \* ARABIC </w:instrText>
      </w:r>
      <w:r w:rsidRPr="00FD3906">
        <w:rPr>
          <w:b/>
          <w:bCs/>
          <w:i w:val="0"/>
          <w:iCs w:val="0"/>
          <w:color w:val="auto"/>
        </w:rPr>
        <w:fldChar w:fldCharType="separate"/>
      </w:r>
      <w:r w:rsidR="00644562">
        <w:rPr>
          <w:b/>
          <w:bCs/>
          <w:i w:val="0"/>
          <w:iCs w:val="0"/>
          <w:noProof/>
          <w:color w:val="auto"/>
        </w:rPr>
        <w:t>1</w:t>
      </w:r>
      <w:r w:rsidRPr="00FD3906">
        <w:rPr>
          <w:b/>
          <w:bCs/>
          <w:i w:val="0"/>
          <w:iCs w:val="0"/>
          <w:color w:val="auto"/>
        </w:rPr>
        <w:fldChar w:fldCharType="end"/>
      </w:r>
      <w:r w:rsidRPr="00FD3906">
        <w:rPr>
          <w:b/>
          <w:bCs/>
          <w:i w:val="0"/>
          <w:iCs w:val="0"/>
          <w:color w:val="auto"/>
        </w:rPr>
        <w:t>. Menu View</w:t>
      </w:r>
    </w:p>
    <w:p w14:paraId="6EEB1543" w14:textId="68046971" w:rsidR="00CB2C0E" w:rsidRDefault="004C404F" w:rsidP="00BF45A9">
      <w:pPr>
        <w:pStyle w:val="ListParagraph"/>
        <w:spacing w:line="276" w:lineRule="auto"/>
      </w:pPr>
      <w:r>
        <w:t>The menu consists of some options, they are:</w:t>
      </w:r>
    </w:p>
    <w:p w14:paraId="0C4E05DF" w14:textId="73A64892" w:rsidR="00667186" w:rsidRDefault="00AE6A7B" w:rsidP="00AE6A7B">
      <w:pPr>
        <w:pStyle w:val="ListParagraph"/>
        <w:numPr>
          <w:ilvl w:val="1"/>
          <w:numId w:val="15"/>
        </w:numPr>
        <w:spacing w:line="276" w:lineRule="auto"/>
      </w:pPr>
      <w:r>
        <w:t>Add Target</w:t>
      </w:r>
    </w:p>
    <w:p w14:paraId="6629F783" w14:textId="5DBEABA5" w:rsidR="00235036" w:rsidRDefault="002D6C8E" w:rsidP="009167C0">
      <w:pPr>
        <w:pStyle w:val="ListParagraph"/>
        <w:spacing w:line="276" w:lineRule="auto"/>
        <w:ind w:left="1440"/>
      </w:pPr>
      <w:r>
        <w:t xml:space="preserve">Add target menu consists of the following </w:t>
      </w:r>
      <w:r w:rsidR="00E974BF">
        <w:t>requirement</w:t>
      </w:r>
      <w:r w:rsidR="00235036">
        <w:t>:</w:t>
      </w:r>
    </w:p>
    <w:p w14:paraId="76CBB686" w14:textId="15F77FBA" w:rsidR="00BF5D66" w:rsidRDefault="00B16AE1" w:rsidP="00512518">
      <w:pPr>
        <w:pStyle w:val="ListParagraph"/>
        <w:numPr>
          <w:ilvl w:val="2"/>
          <w:numId w:val="15"/>
        </w:numPr>
        <w:spacing w:line="276" w:lineRule="auto"/>
      </w:pPr>
      <w:r>
        <w:t xml:space="preserve">Target name must be </w:t>
      </w:r>
      <w:r w:rsidRPr="00B16AE1">
        <w:rPr>
          <w:b/>
          <w:bCs/>
        </w:rPr>
        <w:t>5 to 25 characters long</w:t>
      </w:r>
      <w:r>
        <w:t>.</w:t>
      </w:r>
    </w:p>
    <w:p w14:paraId="52EBCB06" w14:textId="17D094F3" w:rsidR="00973421" w:rsidRDefault="00114B6F" w:rsidP="00512518">
      <w:pPr>
        <w:pStyle w:val="ListParagraph"/>
        <w:numPr>
          <w:ilvl w:val="2"/>
          <w:numId w:val="15"/>
        </w:numPr>
        <w:spacing w:line="276" w:lineRule="auto"/>
      </w:pPr>
      <w:r>
        <w:t xml:space="preserve">The bandwidth </w:t>
      </w:r>
      <w:r w:rsidR="00E8486A">
        <w:t xml:space="preserve">must be more </w:t>
      </w:r>
      <w:r w:rsidR="00E8486A" w:rsidRPr="00E8486A">
        <w:rPr>
          <w:b/>
          <w:bCs/>
        </w:rPr>
        <w:t>than 100</w:t>
      </w:r>
      <w:r w:rsidR="00E8486A">
        <w:t>.</w:t>
      </w:r>
    </w:p>
    <w:p w14:paraId="37EEE3C7" w14:textId="5AA107D0" w:rsidR="002A41DA" w:rsidRDefault="002A41DA" w:rsidP="00512518">
      <w:pPr>
        <w:pStyle w:val="ListParagraph"/>
        <w:numPr>
          <w:ilvl w:val="2"/>
          <w:numId w:val="15"/>
        </w:numPr>
        <w:spacing w:line="276" w:lineRule="auto"/>
      </w:pPr>
      <w:r>
        <w:t xml:space="preserve">Location must </w:t>
      </w:r>
      <w:r w:rsidR="0041065F">
        <w:t>end</w:t>
      </w:r>
      <w:r>
        <w:t xml:space="preserve"> with </w:t>
      </w:r>
      <w:r w:rsidR="00A449AC" w:rsidRPr="00A449AC">
        <w:rPr>
          <w:b/>
          <w:bCs/>
        </w:rPr>
        <w:t>Nation, State or Country</w:t>
      </w:r>
      <w:r w:rsidR="00A449AC">
        <w:t>.</w:t>
      </w:r>
    </w:p>
    <w:p w14:paraId="6EB5A17C" w14:textId="4CFAD4FD" w:rsidR="00846B3A" w:rsidRDefault="00C239FF" w:rsidP="00512518">
      <w:pPr>
        <w:pStyle w:val="ListParagraph"/>
        <w:numPr>
          <w:ilvl w:val="2"/>
          <w:numId w:val="15"/>
        </w:numPr>
        <w:spacing w:line="276" w:lineRule="auto"/>
      </w:pPr>
      <w:r>
        <w:t xml:space="preserve">The user must choose between </w:t>
      </w:r>
      <w:r w:rsidRPr="00C239FF">
        <w:rPr>
          <w:b/>
          <w:bCs/>
        </w:rPr>
        <w:t>Website or Server</w:t>
      </w:r>
      <w:r>
        <w:t>.</w:t>
      </w:r>
    </w:p>
    <w:p w14:paraId="4DC9C0DB" w14:textId="6AF41349" w:rsidR="00A07B95" w:rsidRPr="00022062" w:rsidRDefault="00D248F8" w:rsidP="00512518">
      <w:pPr>
        <w:pStyle w:val="ListParagraph"/>
        <w:numPr>
          <w:ilvl w:val="2"/>
          <w:numId w:val="15"/>
        </w:numPr>
        <w:spacing w:line="276" w:lineRule="auto"/>
      </w:pPr>
      <w:r>
        <w:t xml:space="preserve">If the user </w:t>
      </w:r>
      <w:r w:rsidR="0009647B">
        <w:t xml:space="preserve">chose </w:t>
      </w:r>
      <w:r w:rsidR="0009647B" w:rsidRPr="0009647B">
        <w:rPr>
          <w:b/>
          <w:bCs/>
        </w:rPr>
        <w:t>W</w:t>
      </w:r>
      <w:r w:rsidRPr="0009647B">
        <w:rPr>
          <w:b/>
          <w:bCs/>
        </w:rPr>
        <w:t>ebsite</w:t>
      </w:r>
      <w:r>
        <w:t xml:space="preserve">, </w:t>
      </w:r>
      <w:r w:rsidR="009A2322">
        <w:t xml:space="preserve">the user needs to insert </w:t>
      </w:r>
      <w:r w:rsidR="009A2322" w:rsidRPr="009A2322">
        <w:rPr>
          <w:b/>
          <w:bCs/>
        </w:rPr>
        <w:t>URL address starting</w:t>
      </w:r>
      <w:r w:rsidR="009A2322">
        <w:t xml:space="preserve"> with </w:t>
      </w:r>
      <w:r w:rsidR="009A2322" w:rsidRPr="009A2322">
        <w:rPr>
          <w:b/>
          <w:bCs/>
        </w:rPr>
        <w:t>“https://”</w:t>
      </w:r>
    </w:p>
    <w:p w14:paraId="2F9255F2" w14:textId="5F033E23" w:rsidR="004D5680" w:rsidRDefault="0009647B" w:rsidP="00902DBD">
      <w:pPr>
        <w:pStyle w:val="ListParagraph"/>
        <w:numPr>
          <w:ilvl w:val="2"/>
          <w:numId w:val="15"/>
        </w:numPr>
        <w:spacing w:line="276" w:lineRule="auto"/>
      </w:pPr>
      <w:r>
        <w:t>If the user cho</w:t>
      </w:r>
      <w:r w:rsidR="00A97D94">
        <w:t>s</w:t>
      </w:r>
      <w:r>
        <w:t>e</w:t>
      </w:r>
      <w:r w:rsidR="00B21DC4">
        <w:t xml:space="preserve"> </w:t>
      </w:r>
      <w:r w:rsidR="006474A1">
        <w:t>Server</w:t>
      </w:r>
      <w:r w:rsidR="00BD3116">
        <w:t xml:space="preserve">, the user needs to insert server type between </w:t>
      </w:r>
      <w:r w:rsidR="00BD3116" w:rsidRPr="00816E21">
        <w:rPr>
          <w:b/>
          <w:bCs/>
        </w:rPr>
        <w:t xml:space="preserve">ftp or </w:t>
      </w:r>
      <w:proofErr w:type="spellStart"/>
      <w:r w:rsidR="00BD3116" w:rsidRPr="00816E21">
        <w:rPr>
          <w:b/>
          <w:bCs/>
        </w:rPr>
        <w:t>smb</w:t>
      </w:r>
      <w:proofErr w:type="spellEnd"/>
      <w:r w:rsidR="00BD3116">
        <w:t>.</w:t>
      </w:r>
      <w:r w:rsidR="00816E21">
        <w:t xml:space="preserve"> After inserting the server type, the user needs to </w:t>
      </w:r>
      <w:r w:rsidR="00816E21" w:rsidRPr="00816E21">
        <w:rPr>
          <w:b/>
          <w:bCs/>
        </w:rPr>
        <w:t>insert ipv4 address</w:t>
      </w:r>
      <w:r w:rsidR="00816E21">
        <w:t>.</w:t>
      </w:r>
    </w:p>
    <w:p w14:paraId="7A2BF3E0" w14:textId="77777777" w:rsidR="00AE3986" w:rsidRDefault="000E27B8" w:rsidP="00AE3986">
      <w:pPr>
        <w:keepNext/>
        <w:spacing w:line="276" w:lineRule="auto"/>
      </w:pPr>
      <w:r w:rsidRPr="000E27B8">
        <w:drawing>
          <wp:inline distT="0" distB="0" distL="0" distR="0" wp14:anchorId="07E9696A" wp14:editId="72126C66">
            <wp:extent cx="6391656" cy="1072707"/>
            <wp:effectExtent l="19050" t="19050" r="9525" b="133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656" cy="1072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AFED3" w14:textId="7955C17D" w:rsidR="009167C0" w:rsidRPr="00732082" w:rsidRDefault="00AE3986" w:rsidP="00AE3986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732082">
        <w:rPr>
          <w:b/>
          <w:bCs/>
          <w:i w:val="0"/>
          <w:iCs w:val="0"/>
          <w:color w:val="auto"/>
        </w:rPr>
        <w:t xml:space="preserve">Figure </w:t>
      </w:r>
      <w:r w:rsidRPr="00732082">
        <w:rPr>
          <w:b/>
          <w:bCs/>
          <w:i w:val="0"/>
          <w:iCs w:val="0"/>
          <w:color w:val="auto"/>
        </w:rPr>
        <w:fldChar w:fldCharType="begin"/>
      </w:r>
      <w:r w:rsidRPr="00732082">
        <w:rPr>
          <w:b/>
          <w:bCs/>
          <w:i w:val="0"/>
          <w:iCs w:val="0"/>
          <w:color w:val="auto"/>
        </w:rPr>
        <w:instrText xml:space="preserve"> SEQ Figure \* ARABIC </w:instrText>
      </w:r>
      <w:r w:rsidRPr="00732082">
        <w:rPr>
          <w:b/>
          <w:bCs/>
          <w:i w:val="0"/>
          <w:iCs w:val="0"/>
          <w:color w:val="auto"/>
        </w:rPr>
        <w:fldChar w:fldCharType="separate"/>
      </w:r>
      <w:r w:rsidR="00644562">
        <w:rPr>
          <w:b/>
          <w:bCs/>
          <w:i w:val="0"/>
          <w:iCs w:val="0"/>
          <w:noProof/>
          <w:color w:val="auto"/>
        </w:rPr>
        <w:t>2</w:t>
      </w:r>
      <w:r w:rsidRPr="00732082">
        <w:rPr>
          <w:b/>
          <w:bCs/>
          <w:i w:val="0"/>
          <w:iCs w:val="0"/>
          <w:color w:val="auto"/>
        </w:rPr>
        <w:fldChar w:fldCharType="end"/>
      </w:r>
      <w:r w:rsidRPr="00732082">
        <w:rPr>
          <w:b/>
          <w:bCs/>
          <w:i w:val="0"/>
          <w:iCs w:val="0"/>
          <w:color w:val="auto"/>
        </w:rPr>
        <w:t>. Insert Target (Website)</w:t>
      </w:r>
    </w:p>
    <w:p w14:paraId="4759D60F" w14:textId="77777777" w:rsidR="00BE4F23" w:rsidRDefault="00ED57C3" w:rsidP="00BE4F23">
      <w:pPr>
        <w:keepNext/>
        <w:spacing w:line="276" w:lineRule="auto"/>
        <w:jc w:val="center"/>
      </w:pPr>
      <w:r w:rsidRPr="00ED57C3">
        <w:drawing>
          <wp:inline distT="0" distB="0" distL="0" distR="0" wp14:anchorId="0CD1C941" wp14:editId="2FD804B0">
            <wp:extent cx="6391656" cy="1088863"/>
            <wp:effectExtent l="19050" t="19050" r="9525" b="165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656" cy="10888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48A6F" w14:textId="1FF91716" w:rsidR="00CB79FF" w:rsidRDefault="00BE4F23" w:rsidP="008C5CF3">
      <w:pPr>
        <w:pStyle w:val="Caption"/>
        <w:jc w:val="center"/>
      </w:pPr>
      <w:r w:rsidRPr="00A02B01">
        <w:rPr>
          <w:b/>
          <w:bCs/>
          <w:i w:val="0"/>
          <w:iCs w:val="0"/>
          <w:color w:val="auto"/>
        </w:rPr>
        <w:t xml:space="preserve">Figure </w:t>
      </w:r>
      <w:r w:rsidRPr="00A02B01">
        <w:rPr>
          <w:b/>
          <w:bCs/>
          <w:i w:val="0"/>
          <w:iCs w:val="0"/>
          <w:color w:val="auto"/>
        </w:rPr>
        <w:fldChar w:fldCharType="begin"/>
      </w:r>
      <w:r w:rsidRPr="00A02B01">
        <w:rPr>
          <w:b/>
          <w:bCs/>
          <w:i w:val="0"/>
          <w:iCs w:val="0"/>
          <w:color w:val="auto"/>
        </w:rPr>
        <w:instrText xml:space="preserve"> SEQ Figure \* ARABIC </w:instrText>
      </w:r>
      <w:r w:rsidRPr="00A02B01">
        <w:rPr>
          <w:b/>
          <w:bCs/>
          <w:i w:val="0"/>
          <w:iCs w:val="0"/>
          <w:color w:val="auto"/>
        </w:rPr>
        <w:fldChar w:fldCharType="separate"/>
      </w:r>
      <w:r w:rsidR="00644562">
        <w:rPr>
          <w:b/>
          <w:bCs/>
          <w:i w:val="0"/>
          <w:iCs w:val="0"/>
          <w:noProof/>
          <w:color w:val="auto"/>
        </w:rPr>
        <w:t>3</w:t>
      </w:r>
      <w:r w:rsidRPr="00A02B01">
        <w:rPr>
          <w:b/>
          <w:bCs/>
          <w:i w:val="0"/>
          <w:iCs w:val="0"/>
          <w:color w:val="auto"/>
        </w:rPr>
        <w:fldChar w:fldCharType="end"/>
      </w:r>
      <w:r w:rsidRPr="00A02B01">
        <w:rPr>
          <w:b/>
          <w:bCs/>
          <w:i w:val="0"/>
          <w:iCs w:val="0"/>
          <w:color w:val="auto"/>
        </w:rPr>
        <w:t>. Insert Target (Server)</w:t>
      </w:r>
    </w:p>
    <w:p w14:paraId="52D78261" w14:textId="51F6B461" w:rsidR="00AE6A7B" w:rsidRDefault="004E2007" w:rsidP="00AE6A7B">
      <w:pPr>
        <w:pStyle w:val="ListParagraph"/>
        <w:numPr>
          <w:ilvl w:val="1"/>
          <w:numId w:val="15"/>
        </w:numPr>
        <w:spacing w:line="276" w:lineRule="auto"/>
      </w:pPr>
      <w:r>
        <w:t>View Target</w:t>
      </w:r>
    </w:p>
    <w:p w14:paraId="0072DD1C" w14:textId="468A8454" w:rsidR="00441BC7" w:rsidRDefault="00E72F4F" w:rsidP="000858A3">
      <w:pPr>
        <w:pStyle w:val="ListParagraph"/>
        <w:spacing w:line="276" w:lineRule="auto"/>
        <w:ind w:left="1440"/>
      </w:pPr>
      <w:r>
        <w:t xml:space="preserve">If the user chose the View Target menu, </w:t>
      </w:r>
      <w:r w:rsidR="0024786F">
        <w:t xml:space="preserve">the program needs </w:t>
      </w:r>
      <w:r w:rsidR="008320AE">
        <w:t xml:space="preserve">to view the </w:t>
      </w:r>
      <w:r w:rsidR="00D00C3F">
        <w:t>websites and servers that have been added by the user.</w:t>
      </w:r>
    </w:p>
    <w:p w14:paraId="3E596583" w14:textId="77777777" w:rsidR="00011F55" w:rsidRDefault="00D00C3F" w:rsidP="00011F55">
      <w:pPr>
        <w:keepNext/>
        <w:spacing w:line="276" w:lineRule="auto"/>
      </w:pPr>
      <w:r w:rsidRPr="00D00C3F">
        <w:lastRenderedPageBreak/>
        <w:drawing>
          <wp:inline distT="0" distB="0" distL="0" distR="0" wp14:anchorId="79042E0A" wp14:editId="0DED2129">
            <wp:extent cx="6391656" cy="985226"/>
            <wp:effectExtent l="19050" t="19050" r="9525" b="24765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656" cy="985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36F38" w14:textId="0826A47C" w:rsidR="00D00C3F" w:rsidRPr="009D3B92" w:rsidRDefault="00011F55" w:rsidP="00011F55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9D3B92">
        <w:rPr>
          <w:b/>
          <w:bCs/>
          <w:i w:val="0"/>
          <w:iCs w:val="0"/>
          <w:color w:val="auto"/>
        </w:rPr>
        <w:t xml:space="preserve">Figure </w:t>
      </w:r>
      <w:r w:rsidRPr="009D3B92">
        <w:rPr>
          <w:b/>
          <w:bCs/>
          <w:i w:val="0"/>
          <w:iCs w:val="0"/>
          <w:color w:val="auto"/>
        </w:rPr>
        <w:fldChar w:fldCharType="begin"/>
      </w:r>
      <w:r w:rsidRPr="009D3B92">
        <w:rPr>
          <w:b/>
          <w:bCs/>
          <w:i w:val="0"/>
          <w:iCs w:val="0"/>
          <w:color w:val="auto"/>
        </w:rPr>
        <w:instrText xml:space="preserve"> SEQ Figure \* ARABIC </w:instrText>
      </w:r>
      <w:r w:rsidRPr="009D3B92">
        <w:rPr>
          <w:b/>
          <w:bCs/>
          <w:i w:val="0"/>
          <w:iCs w:val="0"/>
          <w:color w:val="auto"/>
        </w:rPr>
        <w:fldChar w:fldCharType="separate"/>
      </w:r>
      <w:r w:rsidR="00644562">
        <w:rPr>
          <w:b/>
          <w:bCs/>
          <w:i w:val="0"/>
          <w:iCs w:val="0"/>
          <w:noProof/>
          <w:color w:val="auto"/>
        </w:rPr>
        <w:t>4</w:t>
      </w:r>
      <w:r w:rsidRPr="009D3B92">
        <w:rPr>
          <w:b/>
          <w:bCs/>
          <w:i w:val="0"/>
          <w:iCs w:val="0"/>
          <w:color w:val="auto"/>
        </w:rPr>
        <w:fldChar w:fldCharType="end"/>
      </w:r>
      <w:r w:rsidRPr="009D3B92">
        <w:rPr>
          <w:b/>
          <w:bCs/>
          <w:i w:val="0"/>
          <w:iCs w:val="0"/>
          <w:color w:val="auto"/>
        </w:rPr>
        <w:t>. View Targets</w:t>
      </w:r>
    </w:p>
    <w:p w14:paraId="06652AD8" w14:textId="6398821A" w:rsidR="004E2007" w:rsidRDefault="004E2007" w:rsidP="00AE6A7B">
      <w:pPr>
        <w:pStyle w:val="ListParagraph"/>
        <w:numPr>
          <w:ilvl w:val="1"/>
          <w:numId w:val="15"/>
        </w:numPr>
        <w:spacing w:line="276" w:lineRule="auto"/>
      </w:pPr>
      <w:r>
        <w:t>Delete Target</w:t>
      </w:r>
    </w:p>
    <w:p w14:paraId="6CC3FF93" w14:textId="7C592441" w:rsidR="00217940" w:rsidRDefault="00217940" w:rsidP="00217940">
      <w:pPr>
        <w:pStyle w:val="ListParagraph"/>
        <w:spacing w:line="276" w:lineRule="auto"/>
        <w:ind w:left="1440"/>
      </w:pPr>
      <w:r>
        <w:t>Simply delete the target from the list.</w:t>
      </w:r>
    </w:p>
    <w:p w14:paraId="138E1ABE" w14:textId="77777777" w:rsidR="00790E5F" w:rsidRDefault="006B730D" w:rsidP="00790E5F">
      <w:pPr>
        <w:keepNext/>
        <w:spacing w:line="276" w:lineRule="auto"/>
      </w:pPr>
      <w:r w:rsidRPr="006B730D">
        <w:drawing>
          <wp:inline distT="0" distB="0" distL="0" distR="0" wp14:anchorId="03954F69" wp14:editId="357DEAB0">
            <wp:extent cx="6391656" cy="833154"/>
            <wp:effectExtent l="19050" t="19050" r="28575" b="2413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656" cy="833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D0BD70" w14:textId="55594314" w:rsidR="00217940" w:rsidRDefault="00790E5F" w:rsidP="007A086E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9F3A3B">
        <w:rPr>
          <w:b/>
          <w:bCs/>
          <w:i w:val="0"/>
          <w:iCs w:val="0"/>
          <w:color w:val="auto"/>
        </w:rPr>
        <w:t xml:space="preserve">Figure </w:t>
      </w:r>
      <w:r w:rsidRPr="009F3A3B">
        <w:rPr>
          <w:b/>
          <w:bCs/>
          <w:i w:val="0"/>
          <w:iCs w:val="0"/>
          <w:color w:val="auto"/>
        </w:rPr>
        <w:fldChar w:fldCharType="begin"/>
      </w:r>
      <w:r w:rsidRPr="009F3A3B">
        <w:rPr>
          <w:b/>
          <w:bCs/>
          <w:i w:val="0"/>
          <w:iCs w:val="0"/>
          <w:color w:val="auto"/>
        </w:rPr>
        <w:instrText xml:space="preserve"> SEQ Figure \* ARABIC </w:instrText>
      </w:r>
      <w:r w:rsidRPr="009F3A3B">
        <w:rPr>
          <w:b/>
          <w:bCs/>
          <w:i w:val="0"/>
          <w:iCs w:val="0"/>
          <w:color w:val="auto"/>
        </w:rPr>
        <w:fldChar w:fldCharType="separate"/>
      </w:r>
      <w:r w:rsidR="00644562">
        <w:rPr>
          <w:b/>
          <w:bCs/>
          <w:i w:val="0"/>
          <w:iCs w:val="0"/>
          <w:noProof/>
          <w:color w:val="auto"/>
        </w:rPr>
        <w:t>5</w:t>
      </w:r>
      <w:r w:rsidRPr="009F3A3B">
        <w:rPr>
          <w:b/>
          <w:bCs/>
          <w:i w:val="0"/>
          <w:iCs w:val="0"/>
          <w:color w:val="auto"/>
        </w:rPr>
        <w:fldChar w:fldCharType="end"/>
      </w:r>
      <w:r w:rsidRPr="009F3A3B">
        <w:rPr>
          <w:b/>
          <w:bCs/>
          <w:i w:val="0"/>
          <w:iCs w:val="0"/>
          <w:color w:val="auto"/>
        </w:rPr>
        <w:t>. Before Deleting</w:t>
      </w:r>
    </w:p>
    <w:p w14:paraId="601C88D2" w14:textId="77777777" w:rsidR="00162B93" w:rsidRDefault="009B176F" w:rsidP="00162B93">
      <w:pPr>
        <w:keepNext/>
      </w:pPr>
      <w:r w:rsidRPr="009B176F">
        <w:drawing>
          <wp:inline distT="0" distB="0" distL="0" distR="0" wp14:anchorId="73A57227" wp14:editId="1DB96AAE">
            <wp:extent cx="6391656" cy="915878"/>
            <wp:effectExtent l="19050" t="19050" r="9525" b="17780"/>
            <wp:docPr id="15" name="Picture 1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logo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656" cy="9158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79D89" w14:textId="5A460AA2" w:rsidR="00AD1AC5" w:rsidRPr="007762B8" w:rsidRDefault="00162B93" w:rsidP="00594262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7762B8">
        <w:rPr>
          <w:b/>
          <w:bCs/>
          <w:i w:val="0"/>
          <w:iCs w:val="0"/>
          <w:color w:val="auto"/>
        </w:rPr>
        <w:t xml:space="preserve">Figure </w:t>
      </w:r>
      <w:r w:rsidRPr="007762B8">
        <w:rPr>
          <w:b/>
          <w:bCs/>
          <w:i w:val="0"/>
          <w:iCs w:val="0"/>
          <w:color w:val="auto"/>
        </w:rPr>
        <w:fldChar w:fldCharType="begin"/>
      </w:r>
      <w:r w:rsidRPr="007762B8">
        <w:rPr>
          <w:b/>
          <w:bCs/>
          <w:i w:val="0"/>
          <w:iCs w:val="0"/>
          <w:color w:val="auto"/>
        </w:rPr>
        <w:instrText xml:space="preserve"> SEQ Figure \* ARABIC </w:instrText>
      </w:r>
      <w:r w:rsidRPr="007762B8">
        <w:rPr>
          <w:b/>
          <w:bCs/>
          <w:i w:val="0"/>
          <w:iCs w:val="0"/>
          <w:color w:val="auto"/>
        </w:rPr>
        <w:fldChar w:fldCharType="separate"/>
      </w:r>
      <w:r w:rsidR="00644562">
        <w:rPr>
          <w:b/>
          <w:bCs/>
          <w:i w:val="0"/>
          <w:iCs w:val="0"/>
          <w:noProof/>
          <w:color w:val="auto"/>
        </w:rPr>
        <w:t>6</w:t>
      </w:r>
      <w:r w:rsidRPr="007762B8">
        <w:rPr>
          <w:b/>
          <w:bCs/>
          <w:i w:val="0"/>
          <w:iCs w:val="0"/>
          <w:color w:val="auto"/>
        </w:rPr>
        <w:fldChar w:fldCharType="end"/>
      </w:r>
      <w:r w:rsidRPr="007762B8">
        <w:rPr>
          <w:b/>
          <w:bCs/>
          <w:i w:val="0"/>
          <w:iCs w:val="0"/>
          <w:color w:val="auto"/>
        </w:rPr>
        <w:t>. Delete Process</w:t>
      </w:r>
    </w:p>
    <w:p w14:paraId="3FEC91BC" w14:textId="77777777" w:rsidR="008357E2" w:rsidRDefault="00483EAE" w:rsidP="008357E2">
      <w:pPr>
        <w:keepNext/>
      </w:pPr>
      <w:r w:rsidRPr="00D00C3F">
        <w:drawing>
          <wp:inline distT="0" distB="0" distL="0" distR="0" wp14:anchorId="08EBC9D7" wp14:editId="3BBC02AA">
            <wp:extent cx="6391656" cy="984944"/>
            <wp:effectExtent l="19050" t="19050" r="9525" b="24765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656" cy="984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F55164" w14:textId="2B336F16" w:rsidR="00483EAE" w:rsidRPr="00C72192" w:rsidRDefault="008357E2" w:rsidP="00C72192">
      <w:pPr>
        <w:pStyle w:val="Caption"/>
        <w:jc w:val="center"/>
        <w:rPr>
          <w:b/>
          <w:bCs/>
          <w:i w:val="0"/>
          <w:iCs w:val="0"/>
        </w:rPr>
      </w:pPr>
      <w:r w:rsidRPr="00C72192">
        <w:rPr>
          <w:b/>
          <w:bCs/>
          <w:i w:val="0"/>
          <w:iCs w:val="0"/>
        </w:rPr>
        <w:t xml:space="preserve">Figure </w:t>
      </w:r>
      <w:r w:rsidRPr="00C72192">
        <w:rPr>
          <w:b/>
          <w:bCs/>
          <w:i w:val="0"/>
          <w:iCs w:val="0"/>
        </w:rPr>
        <w:fldChar w:fldCharType="begin"/>
      </w:r>
      <w:r w:rsidRPr="00C72192">
        <w:rPr>
          <w:b/>
          <w:bCs/>
          <w:i w:val="0"/>
          <w:iCs w:val="0"/>
        </w:rPr>
        <w:instrText xml:space="preserve"> SEQ Figure \* ARABIC </w:instrText>
      </w:r>
      <w:r w:rsidRPr="00C72192">
        <w:rPr>
          <w:b/>
          <w:bCs/>
          <w:i w:val="0"/>
          <w:iCs w:val="0"/>
        </w:rPr>
        <w:fldChar w:fldCharType="separate"/>
      </w:r>
      <w:r w:rsidR="00644562">
        <w:rPr>
          <w:b/>
          <w:bCs/>
          <w:i w:val="0"/>
          <w:iCs w:val="0"/>
          <w:noProof/>
        </w:rPr>
        <w:t>7</w:t>
      </w:r>
      <w:r w:rsidRPr="00C72192">
        <w:rPr>
          <w:b/>
          <w:bCs/>
          <w:i w:val="0"/>
          <w:iCs w:val="0"/>
        </w:rPr>
        <w:fldChar w:fldCharType="end"/>
      </w:r>
      <w:r w:rsidRPr="00C72192">
        <w:rPr>
          <w:b/>
          <w:bCs/>
          <w:i w:val="0"/>
          <w:iCs w:val="0"/>
        </w:rPr>
        <w:t>. After Deleting</w:t>
      </w:r>
    </w:p>
    <w:p w14:paraId="2862DE0C" w14:textId="1A5370AF" w:rsidR="004E2007" w:rsidRDefault="004E2007" w:rsidP="00AE6A7B">
      <w:pPr>
        <w:pStyle w:val="ListParagraph"/>
        <w:numPr>
          <w:ilvl w:val="1"/>
          <w:numId w:val="15"/>
        </w:numPr>
        <w:spacing w:line="276" w:lineRule="auto"/>
      </w:pPr>
      <w:r>
        <w:t>Check Attack Log</w:t>
      </w:r>
    </w:p>
    <w:p w14:paraId="0E16B0D6" w14:textId="2B95B2E2" w:rsidR="00107C84" w:rsidRDefault="00F3334D" w:rsidP="00F3334D">
      <w:pPr>
        <w:pStyle w:val="ListParagraph"/>
        <w:spacing w:line="276" w:lineRule="auto"/>
        <w:ind w:left="1440"/>
      </w:pPr>
      <w:r>
        <w:t xml:space="preserve">The attack log </w:t>
      </w:r>
      <w:r w:rsidR="00361629">
        <w:t xml:space="preserve">will have an </w:t>
      </w:r>
      <w:r w:rsidR="00A77890" w:rsidRPr="00A77890">
        <w:rPr>
          <w:b/>
          <w:bCs/>
        </w:rPr>
        <w:t>E</w:t>
      </w:r>
      <w:r w:rsidR="00361629" w:rsidRPr="00A77890">
        <w:rPr>
          <w:b/>
          <w:bCs/>
        </w:rPr>
        <w:t>vent</w:t>
      </w:r>
      <w:r w:rsidR="00361629">
        <w:t xml:space="preserve"> that will trigger a thread</w:t>
      </w:r>
      <w:r w:rsidR="006D16C5">
        <w:t xml:space="preserve"> to read the </w:t>
      </w:r>
      <w:r w:rsidR="006D16C5" w:rsidRPr="00F30BE0">
        <w:rPr>
          <w:b/>
          <w:bCs/>
        </w:rPr>
        <w:t>last</w:t>
      </w:r>
      <w:r w:rsidR="006D16C5">
        <w:t xml:space="preserve"> </w:t>
      </w:r>
      <w:r w:rsidR="006D16C5" w:rsidRPr="006D16C5">
        <w:rPr>
          <w:b/>
          <w:bCs/>
        </w:rPr>
        <w:t>5 attack log</w:t>
      </w:r>
      <w:r w:rsidR="00F30BE0">
        <w:rPr>
          <w:b/>
          <w:bCs/>
        </w:rPr>
        <w:t>s</w:t>
      </w:r>
      <w:r w:rsidR="006D16C5">
        <w:t xml:space="preserve"> </w:t>
      </w:r>
      <w:r w:rsidR="006D16C5" w:rsidRPr="000C1744">
        <w:rPr>
          <w:b/>
          <w:bCs/>
        </w:rPr>
        <w:t>progress from the log file</w:t>
      </w:r>
      <w:r w:rsidR="006D16C5">
        <w:t>.</w:t>
      </w:r>
    </w:p>
    <w:p w14:paraId="457769D1" w14:textId="5F256732" w:rsidR="00F47293" w:rsidRDefault="00811501" w:rsidP="00F3334D">
      <w:pPr>
        <w:pStyle w:val="ListParagraph"/>
        <w:spacing w:line="276" w:lineRule="auto"/>
        <w:ind w:left="1440"/>
      </w:pPr>
      <w:r>
        <w:t xml:space="preserve">After printing the </w:t>
      </w:r>
      <w:r w:rsidR="00F30BE0">
        <w:t>last 5 logs</w:t>
      </w:r>
      <w:r w:rsidR="0002483E">
        <w:t xml:space="preserve">, </w:t>
      </w:r>
      <w:r w:rsidR="007E4069">
        <w:t xml:space="preserve">the </w:t>
      </w:r>
      <w:r w:rsidR="007E4069" w:rsidRPr="007E4069">
        <w:rPr>
          <w:b/>
          <w:bCs/>
        </w:rPr>
        <w:t>thread will wait</w:t>
      </w:r>
      <w:r w:rsidR="007E4069">
        <w:t xml:space="preserve"> until the </w:t>
      </w:r>
      <w:r w:rsidR="007E4069" w:rsidRPr="007E4069">
        <w:rPr>
          <w:b/>
          <w:bCs/>
        </w:rPr>
        <w:t>Event triggers</w:t>
      </w:r>
      <w:r w:rsidR="007E4069">
        <w:t xml:space="preserve"> again.</w:t>
      </w:r>
    </w:p>
    <w:p w14:paraId="1E69F3F4" w14:textId="526F4258" w:rsidR="00591D57" w:rsidRDefault="00EA38F9" w:rsidP="00591D57">
      <w:pPr>
        <w:pStyle w:val="ListParagraph"/>
        <w:spacing w:line="276" w:lineRule="auto"/>
        <w:ind w:left="1440"/>
      </w:pPr>
      <w:r>
        <w:t>The thread must have a “</w:t>
      </w:r>
      <w:r w:rsidRPr="0008173C">
        <w:rPr>
          <w:b/>
          <w:bCs/>
        </w:rPr>
        <w:t>forever loop</w:t>
      </w:r>
      <w:r>
        <w:t>” and</w:t>
      </w:r>
      <w:r w:rsidR="0008173C">
        <w:t xml:space="preserve"> use </w:t>
      </w:r>
      <w:r w:rsidR="0008173C" w:rsidRPr="0008173C">
        <w:rPr>
          <w:b/>
          <w:bCs/>
        </w:rPr>
        <w:t>Daemon Thread</w:t>
      </w:r>
      <w:r w:rsidR="0008173C">
        <w:t>.</w:t>
      </w:r>
      <w:r>
        <w:t xml:space="preserve"> </w:t>
      </w:r>
    </w:p>
    <w:p w14:paraId="72B700AB" w14:textId="77777777" w:rsidR="00637F8F" w:rsidRDefault="00591D57" w:rsidP="00637F8F">
      <w:pPr>
        <w:keepNext/>
        <w:spacing w:line="276" w:lineRule="auto"/>
      </w:pPr>
      <w:r w:rsidRPr="00591D57">
        <w:drawing>
          <wp:inline distT="0" distB="0" distL="0" distR="0" wp14:anchorId="341115B6" wp14:editId="25998F2E">
            <wp:extent cx="6391656" cy="2164801"/>
            <wp:effectExtent l="19050" t="19050" r="28575" b="2603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656" cy="2164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115CB" w14:textId="21F7FA58" w:rsidR="00591D57" w:rsidRPr="00B71B33" w:rsidRDefault="00637F8F" w:rsidP="00637F8F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B71B33">
        <w:rPr>
          <w:b/>
          <w:bCs/>
          <w:i w:val="0"/>
          <w:iCs w:val="0"/>
          <w:color w:val="auto"/>
        </w:rPr>
        <w:t xml:space="preserve">Figure </w:t>
      </w:r>
      <w:r w:rsidRPr="00B71B33">
        <w:rPr>
          <w:b/>
          <w:bCs/>
          <w:i w:val="0"/>
          <w:iCs w:val="0"/>
          <w:color w:val="auto"/>
        </w:rPr>
        <w:fldChar w:fldCharType="begin"/>
      </w:r>
      <w:r w:rsidRPr="00B71B33">
        <w:rPr>
          <w:b/>
          <w:bCs/>
          <w:i w:val="0"/>
          <w:iCs w:val="0"/>
          <w:color w:val="auto"/>
        </w:rPr>
        <w:instrText xml:space="preserve"> SEQ Figure \* ARABIC </w:instrText>
      </w:r>
      <w:r w:rsidRPr="00B71B33">
        <w:rPr>
          <w:b/>
          <w:bCs/>
          <w:i w:val="0"/>
          <w:iCs w:val="0"/>
          <w:color w:val="auto"/>
        </w:rPr>
        <w:fldChar w:fldCharType="separate"/>
      </w:r>
      <w:r w:rsidR="00644562">
        <w:rPr>
          <w:b/>
          <w:bCs/>
          <w:i w:val="0"/>
          <w:iCs w:val="0"/>
          <w:noProof/>
          <w:color w:val="auto"/>
        </w:rPr>
        <w:t>8</w:t>
      </w:r>
      <w:r w:rsidRPr="00B71B33">
        <w:rPr>
          <w:b/>
          <w:bCs/>
          <w:i w:val="0"/>
          <w:iCs w:val="0"/>
          <w:color w:val="auto"/>
        </w:rPr>
        <w:fldChar w:fldCharType="end"/>
      </w:r>
      <w:r w:rsidRPr="00B71B33">
        <w:rPr>
          <w:b/>
          <w:bCs/>
          <w:i w:val="0"/>
          <w:iCs w:val="0"/>
          <w:color w:val="auto"/>
        </w:rPr>
        <w:t>. Check Attack Log</w:t>
      </w:r>
    </w:p>
    <w:p w14:paraId="59454D9C" w14:textId="31666111" w:rsidR="004E2007" w:rsidRDefault="004E2007" w:rsidP="00AE6A7B">
      <w:pPr>
        <w:pStyle w:val="ListParagraph"/>
        <w:numPr>
          <w:ilvl w:val="1"/>
          <w:numId w:val="15"/>
        </w:numPr>
        <w:spacing w:line="276" w:lineRule="auto"/>
      </w:pPr>
      <w:r>
        <w:lastRenderedPageBreak/>
        <w:t>Lock Target</w:t>
      </w:r>
    </w:p>
    <w:p w14:paraId="3FA68904" w14:textId="33A0B419" w:rsidR="00AF2467" w:rsidRDefault="00155025" w:rsidP="0072160C">
      <w:pPr>
        <w:pStyle w:val="ListParagraph"/>
        <w:spacing w:line="276" w:lineRule="auto"/>
        <w:ind w:left="1440"/>
      </w:pPr>
      <w:r>
        <w:t xml:space="preserve">Lock target menu will </w:t>
      </w:r>
      <w:r w:rsidR="001F289F">
        <w:t>delete the target from the list and move it to the targeted dictionary. The target will be “attacked</w:t>
      </w:r>
      <w:r w:rsidR="00D6641E">
        <w:t xml:space="preserve">” </w:t>
      </w:r>
      <w:r w:rsidR="00D6641E" w:rsidRPr="00DA7B40">
        <w:rPr>
          <w:b/>
          <w:bCs/>
        </w:rPr>
        <w:t>20 times</w:t>
      </w:r>
      <w:r w:rsidR="001F289F">
        <w:t xml:space="preserve"> </w:t>
      </w:r>
      <w:r w:rsidR="00CF4966">
        <w:t xml:space="preserve">and every strike </w:t>
      </w:r>
      <w:r w:rsidR="00024EE9">
        <w:t xml:space="preserve">will be delayed for </w:t>
      </w:r>
      <w:r w:rsidR="00024EE9" w:rsidRPr="00DA7B40">
        <w:rPr>
          <w:b/>
          <w:bCs/>
        </w:rPr>
        <w:t>1.5 seconds</w:t>
      </w:r>
      <w:r w:rsidR="00024EE9">
        <w:t>.</w:t>
      </w:r>
      <w:r w:rsidR="00E82255">
        <w:t xml:space="preserve"> The attack will have its </w:t>
      </w:r>
      <w:r w:rsidR="00E82255" w:rsidRPr="00A82227">
        <w:rPr>
          <w:b/>
          <w:bCs/>
        </w:rPr>
        <w:t>own thread</w:t>
      </w:r>
      <w:r w:rsidR="00477EF5">
        <w:t xml:space="preserve"> and the </w:t>
      </w:r>
      <w:r w:rsidR="00392EAB">
        <w:t xml:space="preserve">attack progress will be written to the </w:t>
      </w:r>
      <w:r w:rsidR="00392EAB" w:rsidRPr="00A0626A">
        <w:rPr>
          <w:b/>
          <w:bCs/>
        </w:rPr>
        <w:t>log file</w:t>
      </w:r>
      <w:r w:rsidR="00392EAB">
        <w:t>.</w:t>
      </w:r>
    </w:p>
    <w:p w14:paraId="3F6125A8" w14:textId="77777777" w:rsidR="00624E62" w:rsidRDefault="000D5204" w:rsidP="00624E62">
      <w:pPr>
        <w:keepNext/>
        <w:spacing w:line="276" w:lineRule="auto"/>
      </w:pPr>
      <w:r w:rsidRPr="000D5204">
        <w:drawing>
          <wp:inline distT="0" distB="0" distL="0" distR="0" wp14:anchorId="106A8DD5" wp14:editId="4235D9C6">
            <wp:extent cx="6391656" cy="3092737"/>
            <wp:effectExtent l="19050" t="19050" r="9525" b="1270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656" cy="3092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29F6A1" w14:textId="3C6927DC" w:rsidR="000D5204" w:rsidRPr="00BA3409" w:rsidRDefault="00624E62" w:rsidP="00624E62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BA3409">
        <w:rPr>
          <w:b/>
          <w:bCs/>
          <w:i w:val="0"/>
          <w:iCs w:val="0"/>
          <w:color w:val="auto"/>
        </w:rPr>
        <w:t xml:space="preserve">Figure </w:t>
      </w:r>
      <w:r w:rsidRPr="00BA3409">
        <w:rPr>
          <w:b/>
          <w:bCs/>
          <w:i w:val="0"/>
          <w:iCs w:val="0"/>
          <w:color w:val="auto"/>
        </w:rPr>
        <w:fldChar w:fldCharType="begin"/>
      </w:r>
      <w:r w:rsidRPr="00BA3409">
        <w:rPr>
          <w:b/>
          <w:bCs/>
          <w:i w:val="0"/>
          <w:iCs w:val="0"/>
          <w:color w:val="auto"/>
        </w:rPr>
        <w:instrText xml:space="preserve"> SEQ Figure \* ARABIC </w:instrText>
      </w:r>
      <w:r w:rsidRPr="00BA3409">
        <w:rPr>
          <w:b/>
          <w:bCs/>
          <w:i w:val="0"/>
          <w:iCs w:val="0"/>
          <w:color w:val="auto"/>
        </w:rPr>
        <w:fldChar w:fldCharType="separate"/>
      </w:r>
      <w:r w:rsidR="00644562">
        <w:rPr>
          <w:b/>
          <w:bCs/>
          <w:i w:val="0"/>
          <w:iCs w:val="0"/>
          <w:noProof/>
          <w:color w:val="auto"/>
        </w:rPr>
        <w:t>9</w:t>
      </w:r>
      <w:r w:rsidRPr="00BA3409">
        <w:rPr>
          <w:b/>
          <w:bCs/>
          <w:i w:val="0"/>
          <w:iCs w:val="0"/>
          <w:color w:val="auto"/>
        </w:rPr>
        <w:fldChar w:fldCharType="end"/>
      </w:r>
      <w:r w:rsidRPr="00BA3409">
        <w:rPr>
          <w:b/>
          <w:bCs/>
          <w:i w:val="0"/>
          <w:iCs w:val="0"/>
          <w:color w:val="auto"/>
        </w:rPr>
        <w:t>. Before and After Locking Target</w:t>
      </w:r>
    </w:p>
    <w:p w14:paraId="541657C5" w14:textId="77777777" w:rsidR="001619E4" w:rsidRDefault="00837C0A" w:rsidP="001619E4">
      <w:pPr>
        <w:keepNext/>
        <w:spacing w:line="276" w:lineRule="auto"/>
      </w:pPr>
      <w:r w:rsidRPr="00837C0A">
        <w:drawing>
          <wp:inline distT="0" distB="0" distL="0" distR="0" wp14:anchorId="70E1A134" wp14:editId="4A224AC8">
            <wp:extent cx="6391656" cy="1421014"/>
            <wp:effectExtent l="19050" t="19050" r="9525" b="27305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1656" cy="1421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738B85" w14:textId="2E48FB60" w:rsidR="00837C0A" w:rsidRPr="00F96C88" w:rsidRDefault="001619E4" w:rsidP="001619E4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F96C88">
        <w:rPr>
          <w:b/>
          <w:bCs/>
          <w:i w:val="0"/>
          <w:iCs w:val="0"/>
          <w:color w:val="auto"/>
        </w:rPr>
        <w:t xml:space="preserve">Figure </w:t>
      </w:r>
      <w:r w:rsidRPr="00F96C88">
        <w:rPr>
          <w:b/>
          <w:bCs/>
          <w:i w:val="0"/>
          <w:iCs w:val="0"/>
          <w:color w:val="auto"/>
        </w:rPr>
        <w:fldChar w:fldCharType="begin"/>
      </w:r>
      <w:r w:rsidRPr="00F96C88">
        <w:rPr>
          <w:b/>
          <w:bCs/>
          <w:i w:val="0"/>
          <w:iCs w:val="0"/>
          <w:color w:val="auto"/>
        </w:rPr>
        <w:instrText xml:space="preserve"> SEQ Figure \* ARABIC </w:instrText>
      </w:r>
      <w:r w:rsidRPr="00F96C88">
        <w:rPr>
          <w:b/>
          <w:bCs/>
          <w:i w:val="0"/>
          <w:iCs w:val="0"/>
          <w:color w:val="auto"/>
        </w:rPr>
        <w:fldChar w:fldCharType="separate"/>
      </w:r>
      <w:r w:rsidR="00644562" w:rsidRPr="00F96C88">
        <w:rPr>
          <w:b/>
          <w:bCs/>
          <w:i w:val="0"/>
          <w:iCs w:val="0"/>
          <w:noProof/>
          <w:color w:val="auto"/>
        </w:rPr>
        <w:t>10</w:t>
      </w:r>
      <w:r w:rsidRPr="00F96C88">
        <w:rPr>
          <w:b/>
          <w:bCs/>
          <w:i w:val="0"/>
          <w:iCs w:val="0"/>
          <w:color w:val="auto"/>
        </w:rPr>
        <w:fldChar w:fldCharType="end"/>
      </w:r>
      <w:r w:rsidRPr="00F96C88">
        <w:rPr>
          <w:b/>
          <w:bCs/>
          <w:i w:val="0"/>
          <w:iCs w:val="0"/>
          <w:color w:val="auto"/>
        </w:rPr>
        <w:t>. Log after Locking</w:t>
      </w:r>
    </w:p>
    <w:p w14:paraId="37B643A8" w14:textId="359D3AB2" w:rsidR="004E2007" w:rsidRDefault="004E2007" w:rsidP="00AE6A7B">
      <w:pPr>
        <w:pStyle w:val="ListParagraph"/>
        <w:numPr>
          <w:ilvl w:val="1"/>
          <w:numId w:val="15"/>
        </w:numPr>
        <w:spacing w:line="276" w:lineRule="auto"/>
      </w:pPr>
      <w:r>
        <w:t>Exit</w:t>
      </w:r>
    </w:p>
    <w:p w14:paraId="6BE190C8" w14:textId="1ABD6165" w:rsidR="00790440" w:rsidRDefault="002616E8" w:rsidP="00790440">
      <w:pPr>
        <w:pStyle w:val="ListParagraph"/>
        <w:spacing w:line="276" w:lineRule="auto"/>
        <w:ind w:left="1440"/>
      </w:pPr>
      <w:r>
        <w:t xml:space="preserve">Before exiting the program, you need to make the Thread </w:t>
      </w:r>
      <w:r w:rsidRPr="007F51C9">
        <w:rPr>
          <w:b/>
          <w:bCs/>
        </w:rPr>
        <w:t>finish all the attack</w:t>
      </w:r>
      <w:r>
        <w:t xml:space="preserve"> first and </w:t>
      </w:r>
      <w:r w:rsidR="005B023E">
        <w:t>then after finishing all the attack and input it into the log file, simply exit the program.</w:t>
      </w:r>
    </w:p>
    <w:p w14:paraId="1EAC90E2" w14:textId="77777777" w:rsidR="00644562" w:rsidRDefault="005D770A" w:rsidP="00644562">
      <w:pPr>
        <w:keepNext/>
        <w:spacing w:line="276" w:lineRule="auto"/>
      </w:pPr>
      <w:r w:rsidRPr="005D770A">
        <w:drawing>
          <wp:inline distT="0" distB="0" distL="0" distR="0" wp14:anchorId="311A893F" wp14:editId="0044472F">
            <wp:extent cx="6391656" cy="1757660"/>
            <wp:effectExtent l="19050" t="19050" r="9525" b="14605"/>
            <wp:docPr id="20" name="Picture 2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 with medium confidence"/>
                    <pic:cNvPicPr/>
                  </pic:nvPicPr>
                  <pic:blipFill rotWithShape="1">
                    <a:blip r:embed="rId18"/>
                    <a:srcRect l="108" r="1"/>
                    <a:stretch/>
                  </pic:blipFill>
                  <pic:spPr bwMode="auto">
                    <a:xfrm>
                      <a:off x="0" y="0"/>
                      <a:ext cx="6391656" cy="1757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F5A70" w14:textId="53169AAF" w:rsidR="004C404F" w:rsidRPr="00E00A62" w:rsidRDefault="00644562" w:rsidP="00E00A62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5C5781">
        <w:rPr>
          <w:b/>
          <w:bCs/>
          <w:i w:val="0"/>
          <w:iCs w:val="0"/>
          <w:color w:val="auto"/>
        </w:rPr>
        <w:t xml:space="preserve">Figure </w:t>
      </w:r>
      <w:r w:rsidRPr="005C5781">
        <w:rPr>
          <w:b/>
          <w:bCs/>
          <w:i w:val="0"/>
          <w:iCs w:val="0"/>
          <w:color w:val="auto"/>
        </w:rPr>
        <w:fldChar w:fldCharType="begin"/>
      </w:r>
      <w:r w:rsidRPr="005C5781">
        <w:rPr>
          <w:b/>
          <w:bCs/>
          <w:i w:val="0"/>
          <w:iCs w:val="0"/>
          <w:color w:val="auto"/>
        </w:rPr>
        <w:instrText xml:space="preserve"> SEQ Figure \* ARABIC </w:instrText>
      </w:r>
      <w:r w:rsidRPr="005C5781">
        <w:rPr>
          <w:b/>
          <w:bCs/>
          <w:i w:val="0"/>
          <w:iCs w:val="0"/>
          <w:color w:val="auto"/>
        </w:rPr>
        <w:fldChar w:fldCharType="separate"/>
      </w:r>
      <w:r w:rsidRPr="005C5781">
        <w:rPr>
          <w:b/>
          <w:bCs/>
          <w:i w:val="0"/>
          <w:iCs w:val="0"/>
          <w:noProof/>
          <w:color w:val="auto"/>
        </w:rPr>
        <w:t>11</w:t>
      </w:r>
      <w:r w:rsidRPr="005C5781">
        <w:rPr>
          <w:b/>
          <w:bCs/>
          <w:i w:val="0"/>
          <w:iCs w:val="0"/>
          <w:color w:val="auto"/>
        </w:rPr>
        <w:fldChar w:fldCharType="end"/>
      </w:r>
      <w:r w:rsidRPr="005C5781">
        <w:rPr>
          <w:b/>
          <w:bCs/>
          <w:i w:val="0"/>
          <w:iCs w:val="0"/>
          <w:color w:val="auto"/>
        </w:rPr>
        <w:t xml:space="preserve">. The </w:t>
      </w:r>
      <w:r w:rsidR="002F2D7B">
        <w:rPr>
          <w:b/>
          <w:bCs/>
          <w:i w:val="0"/>
          <w:iCs w:val="0"/>
          <w:color w:val="auto"/>
        </w:rPr>
        <w:t>P</w:t>
      </w:r>
      <w:r w:rsidRPr="005C5781">
        <w:rPr>
          <w:b/>
          <w:bCs/>
          <w:i w:val="0"/>
          <w:iCs w:val="0"/>
          <w:color w:val="auto"/>
        </w:rPr>
        <w:t xml:space="preserve">rogram </w:t>
      </w:r>
      <w:r w:rsidR="002F2D7B">
        <w:rPr>
          <w:b/>
          <w:bCs/>
          <w:i w:val="0"/>
          <w:iCs w:val="0"/>
          <w:color w:val="auto"/>
        </w:rPr>
        <w:t>W</w:t>
      </w:r>
      <w:r w:rsidRPr="005C5781">
        <w:rPr>
          <w:b/>
          <w:bCs/>
          <w:i w:val="0"/>
          <w:iCs w:val="0"/>
          <w:color w:val="auto"/>
        </w:rPr>
        <w:t xml:space="preserve">aiting </w:t>
      </w:r>
      <w:r w:rsidR="002F2D7B">
        <w:rPr>
          <w:b/>
          <w:bCs/>
          <w:i w:val="0"/>
          <w:iCs w:val="0"/>
          <w:color w:val="auto"/>
        </w:rPr>
        <w:t>f</w:t>
      </w:r>
      <w:r w:rsidRPr="005C5781">
        <w:rPr>
          <w:b/>
          <w:bCs/>
          <w:i w:val="0"/>
          <w:iCs w:val="0"/>
          <w:color w:val="auto"/>
        </w:rPr>
        <w:t xml:space="preserve">or </w:t>
      </w:r>
      <w:r w:rsidR="002F2D7B">
        <w:rPr>
          <w:b/>
          <w:bCs/>
          <w:i w:val="0"/>
          <w:iCs w:val="0"/>
          <w:color w:val="auto"/>
        </w:rPr>
        <w:t>A</w:t>
      </w:r>
      <w:r w:rsidRPr="005C5781">
        <w:rPr>
          <w:b/>
          <w:bCs/>
          <w:i w:val="0"/>
          <w:iCs w:val="0"/>
          <w:color w:val="auto"/>
        </w:rPr>
        <w:t xml:space="preserve">ll </w:t>
      </w:r>
      <w:r w:rsidR="002F2D7B">
        <w:rPr>
          <w:b/>
          <w:bCs/>
          <w:i w:val="0"/>
          <w:iCs w:val="0"/>
          <w:color w:val="auto"/>
        </w:rPr>
        <w:t>T</w:t>
      </w:r>
      <w:r w:rsidRPr="005C5781">
        <w:rPr>
          <w:b/>
          <w:bCs/>
          <w:i w:val="0"/>
          <w:iCs w:val="0"/>
          <w:color w:val="auto"/>
        </w:rPr>
        <w:t xml:space="preserve">hreads to </w:t>
      </w:r>
      <w:r w:rsidR="002F2D7B">
        <w:rPr>
          <w:b/>
          <w:bCs/>
          <w:i w:val="0"/>
          <w:iCs w:val="0"/>
          <w:color w:val="auto"/>
        </w:rPr>
        <w:t>F</w:t>
      </w:r>
      <w:r w:rsidR="00F96C88" w:rsidRPr="005C5781">
        <w:rPr>
          <w:b/>
          <w:bCs/>
          <w:i w:val="0"/>
          <w:iCs w:val="0"/>
          <w:color w:val="auto"/>
        </w:rPr>
        <w:t>inish</w:t>
      </w:r>
    </w:p>
    <w:sectPr w:rsidR="004C404F" w:rsidRPr="00E00A62" w:rsidSect="00DF2179">
      <w:headerReference w:type="default" r:id="rId19"/>
      <w:footerReference w:type="default" r:id="rId20"/>
      <w:headerReference w:type="first" r:id="rId21"/>
      <w:footerReference w:type="first" r:id="rId2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68268" w14:textId="77777777" w:rsidR="00056C4F" w:rsidRDefault="00056C4F" w:rsidP="00273E4A">
      <w:r>
        <w:separator/>
      </w:r>
    </w:p>
  </w:endnote>
  <w:endnote w:type="continuationSeparator" w:id="0">
    <w:p w14:paraId="00366AF5" w14:textId="77777777" w:rsidR="00056C4F" w:rsidRDefault="00056C4F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5FF94" w14:textId="77777777" w:rsidR="00056C4F" w:rsidRDefault="00056C4F" w:rsidP="00273E4A">
      <w:r>
        <w:separator/>
      </w:r>
    </w:p>
  </w:footnote>
  <w:footnote w:type="continuationSeparator" w:id="0">
    <w:p w14:paraId="66FC5B19" w14:textId="77777777" w:rsidR="00056C4F" w:rsidRDefault="00056C4F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8"/>
      <w:gridCol w:w="4943"/>
    </w:tblGrid>
    <w:tr w:rsidR="005D0782" w14:paraId="0D6E0B6F" w14:textId="77777777" w:rsidTr="005D0782">
      <w:tc>
        <w:tcPr>
          <w:tcW w:w="5220" w:type="dxa"/>
        </w:tcPr>
        <w:p w14:paraId="2923BFF6" w14:textId="38CA4079" w:rsidR="005D0782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876A58">
            <w:rPr>
              <w:b/>
              <w:sz w:val="20"/>
              <w:lang w:val="id-ID"/>
            </w:rPr>
            <w:t>ddmmyy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34FD"/>
    <w:multiLevelType w:val="hybridMultilevel"/>
    <w:tmpl w:val="EC42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11"/>
  </w:num>
  <w:num w:numId="6">
    <w:abstractNumId w:val="9"/>
  </w:num>
  <w:num w:numId="7">
    <w:abstractNumId w:val="12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7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1F55"/>
    <w:rsid w:val="00020F10"/>
    <w:rsid w:val="00022062"/>
    <w:rsid w:val="0002483E"/>
    <w:rsid w:val="00024EE9"/>
    <w:rsid w:val="00027CE7"/>
    <w:rsid w:val="00045DE5"/>
    <w:rsid w:val="00051154"/>
    <w:rsid w:val="00056C4F"/>
    <w:rsid w:val="00072DE7"/>
    <w:rsid w:val="000732DF"/>
    <w:rsid w:val="0008173C"/>
    <w:rsid w:val="000858A3"/>
    <w:rsid w:val="00095F58"/>
    <w:rsid w:val="0009647B"/>
    <w:rsid w:val="000A0C90"/>
    <w:rsid w:val="000A23D8"/>
    <w:rsid w:val="000A3F41"/>
    <w:rsid w:val="000B69D0"/>
    <w:rsid w:val="000C1744"/>
    <w:rsid w:val="000C3015"/>
    <w:rsid w:val="000D5204"/>
    <w:rsid w:val="000E1676"/>
    <w:rsid w:val="000E27B8"/>
    <w:rsid w:val="000F057A"/>
    <w:rsid w:val="000F1EBF"/>
    <w:rsid w:val="000F3EB6"/>
    <w:rsid w:val="000F7CFC"/>
    <w:rsid w:val="000F7FC6"/>
    <w:rsid w:val="00100B5F"/>
    <w:rsid w:val="0010500A"/>
    <w:rsid w:val="00107C84"/>
    <w:rsid w:val="001128D4"/>
    <w:rsid w:val="00114B6F"/>
    <w:rsid w:val="00122BC2"/>
    <w:rsid w:val="00126822"/>
    <w:rsid w:val="00131DAA"/>
    <w:rsid w:val="00145C2E"/>
    <w:rsid w:val="00145FC5"/>
    <w:rsid w:val="00150E94"/>
    <w:rsid w:val="0015105A"/>
    <w:rsid w:val="00151847"/>
    <w:rsid w:val="00155025"/>
    <w:rsid w:val="0015698F"/>
    <w:rsid w:val="001619E4"/>
    <w:rsid w:val="00162B93"/>
    <w:rsid w:val="00174885"/>
    <w:rsid w:val="00183F26"/>
    <w:rsid w:val="001955A6"/>
    <w:rsid w:val="001A300E"/>
    <w:rsid w:val="001B3A2E"/>
    <w:rsid w:val="001B713B"/>
    <w:rsid w:val="001D4810"/>
    <w:rsid w:val="001D5482"/>
    <w:rsid w:val="001E4042"/>
    <w:rsid w:val="001E455E"/>
    <w:rsid w:val="001E637E"/>
    <w:rsid w:val="001E7ABE"/>
    <w:rsid w:val="001F289F"/>
    <w:rsid w:val="001F64B6"/>
    <w:rsid w:val="00211CB9"/>
    <w:rsid w:val="00217940"/>
    <w:rsid w:val="00224780"/>
    <w:rsid w:val="00235036"/>
    <w:rsid w:val="00235C36"/>
    <w:rsid w:val="002376FA"/>
    <w:rsid w:val="00237A3A"/>
    <w:rsid w:val="002430E6"/>
    <w:rsid w:val="0024786F"/>
    <w:rsid w:val="002616E8"/>
    <w:rsid w:val="00266DD4"/>
    <w:rsid w:val="00273E4A"/>
    <w:rsid w:val="00281799"/>
    <w:rsid w:val="0028253A"/>
    <w:rsid w:val="002841B3"/>
    <w:rsid w:val="002956DC"/>
    <w:rsid w:val="00296DA6"/>
    <w:rsid w:val="002A07C0"/>
    <w:rsid w:val="002A138B"/>
    <w:rsid w:val="002A41DA"/>
    <w:rsid w:val="002A66E0"/>
    <w:rsid w:val="002B00F2"/>
    <w:rsid w:val="002B7CDD"/>
    <w:rsid w:val="002C1B92"/>
    <w:rsid w:val="002C3AC5"/>
    <w:rsid w:val="002C7FC0"/>
    <w:rsid w:val="002D1472"/>
    <w:rsid w:val="002D6C8E"/>
    <w:rsid w:val="002D7F31"/>
    <w:rsid w:val="002E3324"/>
    <w:rsid w:val="002F0F3E"/>
    <w:rsid w:val="002F2D7B"/>
    <w:rsid w:val="003002A2"/>
    <w:rsid w:val="00302E81"/>
    <w:rsid w:val="00305136"/>
    <w:rsid w:val="003054E4"/>
    <w:rsid w:val="00320C87"/>
    <w:rsid w:val="00321362"/>
    <w:rsid w:val="00323347"/>
    <w:rsid w:val="00326113"/>
    <w:rsid w:val="003432E6"/>
    <w:rsid w:val="003439D3"/>
    <w:rsid w:val="00343FDF"/>
    <w:rsid w:val="00361201"/>
    <w:rsid w:val="00361629"/>
    <w:rsid w:val="00363CC8"/>
    <w:rsid w:val="0036420F"/>
    <w:rsid w:val="0036669F"/>
    <w:rsid w:val="00366844"/>
    <w:rsid w:val="0037553B"/>
    <w:rsid w:val="00377768"/>
    <w:rsid w:val="0038376D"/>
    <w:rsid w:val="00384C7B"/>
    <w:rsid w:val="00387D06"/>
    <w:rsid w:val="00392EAB"/>
    <w:rsid w:val="003952E0"/>
    <w:rsid w:val="003A1788"/>
    <w:rsid w:val="003A617B"/>
    <w:rsid w:val="003B1D05"/>
    <w:rsid w:val="003B27CC"/>
    <w:rsid w:val="003B2D44"/>
    <w:rsid w:val="003B5F77"/>
    <w:rsid w:val="003C07AD"/>
    <w:rsid w:val="003C0A29"/>
    <w:rsid w:val="003C1CE6"/>
    <w:rsid w:val="003C4114"/>
    <w:rsid w:val="003D7084"/>
    <w:rsid w:val="003F71D2"/>
    <w:rsid w:val="00402495"/>
    <w:rsid w:val="004074A1"/>
    <w:rsid w:val="0041065F"/>
    <w:rsid w:val="00412F4F"/>
    <w:rsid w:val="00420AFF"/>
    <w:rsid w:val="00422134"/>
    <w:rsid w:val="00434FFC"/>
    <w:rsid w:val="00441BC7"/>
    <w:rsid w:val="00443A6D"/>
    <w:rsid w:val="00446550"/>
    <w:rsid w:val="00446D31"/>
    <w:rsid w:val="0045325D"/>
    <w:rsid w:val="004564E4"/>
    <w:rsid w:val="004633AF"/>
    <w:rsid w:val="0046440B"/>
    <w:rsid w:val="004677FA"/>
    <w:rsid w:val="00470964"/>
    <w:rsid w:val="004716A8"/>
    <w:rsid w:val="00471FC2"/>
    <w:rsid w:val="00477EF5"/>
    <w:rsid w:val="00483EAE"/>
    <w:rsid w:val="00494E4C"/>
    <w:rsid w:val="004A6F1F"/>
    <w:rsid w:val="004A74E5"/>
    <w:rsid w:val="004B47B5"/>
    <w:rsid w:val="004B6AFE"/>
    <w:rsid w:val="004C0F0C"/>
    <w:rsid w:val="004C404F"/>
    <w:rsid w:val="004D176C"/>
    <w:rsid w:val="004D5680"/>
    <w:rsid w:val="004E2007"/>
    <w:rsid w:val="004E7352"/>
    <w:rsid w:val="00501208"/>
    <w:rsid w:val="00512518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848C5"/>
    <w:rsid w:val="00587C0A"/>
    <w:rsid w:val="00591D57"/>
    <w:rsid w:val="00594262"/>
    <w:rsid w:val="00597D1F"/>
    <w:rsid w:val="005A072D"/>
    <w:rsid w:val="005A32DD"/>
    <w:rsid w:val="005B023E"/>
    <w:rsid w:val="005B07D4"/>
    <w:rsid w:val="005B3392"/>
    <w:rsid w:val="005B66A9"/>
    <w:rsid w:val="005C1092"/>
    <w:rsid w:val="005C156C"/>
    <w:rsid w:val="005C19B6"/>
    <w:rsid w:val="005C5781"/>
    <w:rsid w:val="005D0782"/>
    <w:rsid w:val="005D41D1"/>
    <w:rsid w:val="005D770A"/>
    <w:rsid w:val="005F47E6"/>
    <w:rsid w:val="005F794B"/>
    <w:rsid w:val="0060201C"/>
    <w:rsid w:val="0060486C"/>
    <w:rsid w:val="00620444"/>
    <w:rsid w:val="00624E62"/>
    <w:rsid w:val="006304D7"/>
    <w:rsid w:val="00635EE5"/>
    <w:rsid w:val="00637F8F"/>
    <w:rsid w:val="00643F75"/>
    <w:rsid w:val="00644562"/>
    <w:rsid w:val="006474A1"/>
    <w:rsid w:val="00656A48"/>
    <w:rsid w:val="00664137"/>
    <w:rsid w:val="00667186"/>
    <w:rsid w:val="00672BBC"/>
    <w:rsid w:val="0067443D"/>
    <w:rsid w:val="00691F39"/>
    <w:rsid w:val="00695FD7"/>
    <w:rsid w:val="006B730D"/>
    <w:rsid w:val="006D16C5"/>
    <w:rsid w:val="006D2B33"/>
    <w:rsid w:val="006D36BC"/>
    <w:rsid w:val="006E5435"/>
    <w:rsid w:val="006F4D80"/>
    <w:rsid w:val="00701ECA"/>
    <w:rsid w:val="00720962"/>
    <w:rsid w:val="0072160C"/>
    <w:rsid w:val="0072245D"/>
    <w:rsid w:val="00732082"/>
    <w:rsid w:val="00737595"/>
    <w:rsid w:val="007729AA"/>
    <w:rsid w:val="007762B8"/>
    <w:rsid w:val="00787247"/>
    <w:rsid w:val="00790440"/>
    <w:rsid w:val="00790E5F"/>
    <w:rsid w:val="007955AD"/>
    <w:rsid w:val="007A086E"/>
    <w:rsid w:val="007B5A6A"/>
    <w:rsid w:val="007C1C37"/>
    <w:rsid w:val="007C1EB6"/>
    <w:rsid w:val="007D0C69"/>
    <w:rsid w:val="007E0EE7"/>
    <w:rsid w:val="007E4069"/>
    <w:rsid w:val="007F51C9"/>
    <w:rsid w:val="00810737"/>
    <w:rsid w:val="00811501"/>
    <w:rsid w:val="00811C48"/>
    <w:rsid w:val="00814496"/>
    <w:rsid w:val="00815DB3"/>
    <w:rsid w:val="00816E21"/>
    <w:rsid w:val="008320AE"/>
    <w:rsid w:val="00833ED1"/>
    <w:rsid w:val="0083459F"/>
    <w:rsid w:val="008357E2"/>
    <w:rsid w:val="0083780E"/>
    <w:rsid w:val="00837C0A"/>
    <w:rsid w:val="00846B3A"/>
    <w:rsid w:val="00851976"/>
    <w:rsid w:val="00861B9B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C5CF3"/>
    <w:rsid w:val="008D1B94"/>
    <w:rsid w:val="008D411F"/>
    <w:rsid w:val="008E1310"/>
    <w:rsid w:val="008F740C"/>
    <w:rsid w:val="009010C1"/>
    <w:rsid w:val="00901A30"/>
    <w:rsid w:val="0090372F"/>
    <w:rsid w:val="009167C0"/>
    <w:rsid w:val="009204EA"/>
    <w:rsid w:val="00932B6E"/>
    <w:rsid w:val="0093677F"/>
    <w:rsid w:val="00937B93"/>
    <w:rsid w:val="00944ADA"/>
    <w:rsid w:val="00945D23"/>
    <w:rsid w:val="00955016"/>
    <w:rsid w:val="009568C5"/>
    <w:rsid w:val="00961A2D"/>
    <w:rsid w:val="0097243E"/>
    <w:rsid w:val="00973421"/>
    <w:rsid w:val="00973849"/>
    <w:rsid w:val="009832E4"/>
    <w:rsid w:val="009848CF"/>
    <w:rsid w:val="009A2322"/>
    <w:rsid w:val="009A2464"/>
    <w:rsid w:val="009A3737"/>
    <w:rsid w:val="009B12A6"/>
    <w:rsid w:val="009B176F"/>
    <w:rsid w:val="009C7801"/>
    <w:rsid w:val="009D3B92"/>
    <w:rsid w:val="009E29D9"/>
    <w:rsid w:val="009F3A3B"/>
    <w:rsid w:val="00A02B01"/>
    <w:rsid w:val="00A0626A"/>
    <w:rsid w:val="00A07B95"/>
    <w:rsid w:val="00A1473C"/>
    <w:rsid w:val="00A32343"/>
    <w:rsid w:val="00A37E25"/>
    <w:rsid w:val="00A449AC"/>
    <w:rsid w:val="00A46082"/>
    <w:rsid w:val="00A50AF3"/>
    <w:rsid w:val="00A5167D"/>
    <w:rsid w:val="00A52AB7"/>
    <w:rsid w:val="00A53D38"/>
    <w:rsid w:val="00A552D5"/>
    <w:rsid w:val="00A77890"/>
    <w:rsid w:val="00A82227"/>
    <w:rsid w:val="00A933D3"/>
    <w:rsid w:val="00A97D94"/>
    <w:rsid w:val="00AA1407"/>
    <w:rsid w:val="00AB0E0A"/>
    <w:rsid w:val="00AB42BB"/>
    <w:rsid w:val="00AB63A5"/>
    <w:rsid w:val="00AC0C63"/>
    <w:rsid w:val="00AC2D21"/>
    <w:rsid w:val="00AC5D98"/>
    <w:rsid w:val="00AD0B16"/>
    <w:rsid w:val="00AD1AC5"/>
    <w:rsid w:val="00AD2114"/>
    <w:rsid w:val="00AD7B46"/>
    <w:rsid w:val="00AE1AE9"/>
    <w:rsid w:val="00AE3986"/>
    <w:rsid w:val="00AE39D8"/>
    <w:rsid w:val="00AE548F"/>
    <w:rsid w:val="00AE661D"/>
    <w:rsid w:val="00AE6A7B"/>
    <w:rsid w:val="00AF0A38"/>
    <w:rsid w:val="00AF152D"/>
    <w:rsid w:val="00AF2467"/>
    <w:rsid w:val="00AF264E"/>
    <w:rsid w:val="00AF338E"/>
    <w:rsid w:val="00B045AD"/>
    <w:rsid w:val="00B04C4C"/>
    <w:rsid w:val="00B16AE1"/>
    <w:rsid w:val="00B17AD5"/>
    <w:rsid w:val="00B20527"/>
    <w:rsid w:val="00B212C7"/>
    <w:rsid w:val="00B21DC4"/>
    <w:rsid w:val="00B2478B"/>
    <w:rsid w:val="00B25A20"/>
    <w:rsid w:val="00B440FB"/>
    <w:rsid w:val="00B4674F"/>
    <w:rsid w:val="00B50599"/>
    <w:rsid w:val="00B517FB"/>
    <w:rsid w:val="00B62FF8"/>
    <w:rsid w:val="00B662F8"/>
    <w:rsid w:val="00B67595"/>
    <w:rsid w:val="00B7140C"/>
    <w:rsid w:val="00B71B33"/>
    <w:rsid w:val="00B77A09"/>
    <w:rsid w:val="00B81979"/>
    <w:rsid w:val="00B948DA"/>
    <w:rsid w:val="00B9609E"/>
    <w:rsid w:val="00BA0F59"/>
    <w:rsid w:val="00BA3409"/>
    <w:rsid w:val="00BA5685"/>
    <w:rsid w:val="00BA5E9D"/>
    <w:rsid w:val="00BB07A9"/>
    <w:rsid w:val="00BC6DE8"/>
    <w:rsid w:val="00BD3116"/>
    <w:rsid w:val="00BE0705"/>
    <w:rsid w:val="00BE4F23"/>
    <w:rsid w:val="00BE5CD7"/>
    <w:rsid w:val="00BF2997"/>
    <w:rsid w:val="00BF45A9"/>
    <w:rsid w:val="00BF5D66"/>
    <w:rsid w:val="00BF7C45"/>
    <w:rsid w:val="00C239FF"/>
    <w:rsid w:val="00C25F66"/>
    <w:rsid w:val="00C44051"/>
    <w:rsid w:val="00C50269"/>
    <w:rsid w:val="00C525FC"/>
    <w:rsid w:val="00C56C03"/>
    <w:rsid w:val="00C57A8A"/>
    <w:rsid w:val="00C57FE8"/>
    <w:rsid w:val="00C6549A"/>
    <w:rsid w:val="00C65BB7"/>
    <w:rsid w:val="00C72192"/>
    <w:rsid w:val="00C8483C"/>
    <w:rsid w:val="00C915BF"/>
    <w:rsid w:val="00C97C64"/>
    <w:rsid w:val="00CB2C0E"/>
    <w:rsid w:val="00CB3B33"/>
    <w:rsid w:val="00CB69D3"/>
    <w:rsid w:val="00CB736B"/>
    <w:rsid w:val="00CB79FF"/>
    <w:rsid w:val="00CD64BC"/>
    <w:rsid w:val="00CF11B0"/>
    <w:rsid w:val="00CF4966"/>
    <w:rsid w:val="00D00C3F"/>
    <w:rsid w:val="00D22C95"/>
    <w:rsid w:val="00D248F8"/>
    <w:rsid w:val="00D30822"/>
    <w:rsid w:val="00D316E1"/>
    <w:rsid w:val="00D3387E"/>
    <w:rsid w:val="00D3685C"/>
    <w:rsid w:val="00D37E0D"/>
    <w:rsid w:val="00D4603C"/>
    <w:rsid w:val="00D47C75"/>
    <w:rsid w:val="00D60A6D"/>
    <w:rsid w:val="00D629E2"/>
    <w:rsid w:val="00D6641E"/>
    <w:rsid w:val="00D67DFC"/>
    <w:rsid w:val="00D91703"/>
    <w:rsid w:val="00D934E7"/>
    <w:rsid w:val="00D95848"/>
    <w:rsid w:val="00DA4A85"/>
    <w:rsid w:val="00DA7B40"/>
    <w:rsid w:val="00DB0A75"/>
    <w:rsid w:val="00DC4B9D"/>
    <w:rsid w:val="00DC700A"/>
    <w:rsid w:val="00DD11DA"/>
    <w:rsid w:val="00DE2FA6"/>
    <w:rsid w:val="00DF2179"/>
    <w:rsid w:val="00DF224B"/>
    <w:rsid w:val="00DF718C"/>
    <w:rsid w:val="00E00A62"/>
    <w:rsid w:val="00E0375C"/>
    <w:rsid w:val="00E03DA9"/>
    <w:rsid w:val="00E047D9"/>
    <w:rsid w:val="00E1524E"/>
    <w:rsid w:val="00E16E5F"/>
    <w:rsid w:val="00E335DA"/>
    <w:rsid w:val="00E34712"/>
    <w:rsid w:val="00E36B77"/>
    <w:rsid w:val="00E36EA8"/>
    <w:rsid w:val="00E45487"/>
    <w:rsid w:val="00E47A5C"/>
    <w:rsid w:val="00E502A7"/>
    <w:rsid w:val="00E642BF"/>
    <w:rsid w:val="00E660C4"/>
    <w:rsid w:val="00E72F4F"/>
    <w:rsid w:val="00E82255"/>
    <w:rsid w:val="00E83F0C"/>
    <w:rsid w:val="00E8486A"/>
    <w:rsid w:val="00E859E4"/>
    <w:rsid w:val="00E92911"/>
    <w:rsid w:val="00E974BF"/>
    <w:rsid w:val="00EA38F9"/>
    <w:rsid w:val="00EB5190"/>
    <w:rsid w:val="00EB7CD4"/>
    <w:rsid w:val="00EC09D6"/>
    <w:rsid w:val="00ED57C3"/>
    <w:rsid w:val="00ED5890"/>
    <w:rsid w:val="00EF17AC"/>
    <w:rsid w:val="00F1182B"/>
    <w:rsid w:val="00F22A92"/>
    <w:rsid w:val="00F2595B"/>
    <w:rsid w:val="00F30BE0"/>
    <w:rsid w:val="00F3334D"/>
    <w:rsid w:val="00F36E33"/>
    <w:rsid w:val="00F47293"/>
    <w:rsid w:val="00F514A1"/>
    <w:rsid w:val="00F53807"/>
    <w:rsid w:val="00F712CE"/>
    <w:rsid w:val="00F80742"/>
    <w:rsid w:val="00F955DA"/>
    <w:rsid w:val="00F96C88"/>
    <w:rsid w:val="00FA01EE"/>
    <w:rsid w:val="00FA41A2"/>
    <w:rsid w:val="00FA496C"/>
    <w:rsid w:val="00FC059D"/>
    <w:rsid w:val="00FC245F"/>
    <w:rsid w:val="00FD3906"/>
    <w:rsid w:val="00FD4235"/>
    <w:rsid w:val="00FD5F75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C1B9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5E9D"/>
    <w:pPr>
      <w:spacing w:after="200"/>
    </w:pPr>
    <w:rPr>
      <w:i/>
      <w:iCs/>
      <w:color w:val="575F6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2062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311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Wahyu</cp:lastModifiedBy>
  <cp:revision>285</cp:revision>
  <dcterms:created xsi:type="dcterms:W3CDTF">2017-10-20T05:51:00Z</dcterms:created>
  <dcterms:modified xsi:type="dcterms:W3CDTF">2021-05-19T08:40:00Z</dcterms:modified>
</cp:coreProperties>
</file>